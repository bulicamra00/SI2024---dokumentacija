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58C8F" w14:textId="77777777" w:rsidR="003372D3" w:rsidRPr="003372D3" w:rsidRDefault="00BC7A7D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GIFTAPP</w:t>
      </w:r>
    </w:p>
    <w:p w14:paraId="541E3DCA" w14:textId="77777777" w:rsidR="003372D3" w:rsidRPr="003372D3" w:rsidRDefault="00BC7A7D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Web aplikacija za online gift shop</w:t>
      </w:r>
    </w:p>
    <w:p w14:paraId="2735412E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41125089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76A874E7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3799B9A7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1F741FB3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44F0DC4F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3732D6F3" w14:textId="77777777" w:rsidTr="00BC7A7D">
        <w:tc>
          <w:tcPr>
            <w:tcW w:w="2304" w:type="dxa"/>
          </w:tcPr>
          <w:p w14:paraId="6740AB1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6EFD2B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2973960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24EE1A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BC7A7D" w:rsidRPr="003372D3" w14:paraId="7D9BA849" w14:textId="77777777" w:rsidTr="00BC7A7D">
        <w:tc>
          <w:tcPr>
            <w:tcW w:w="2304" w:type="dxa"/>
          </w:tcPr>
          <w:p w14:paraId="346CEC9D" w14:textId="0EAACE86" w:rsidR="00BC7A7D" w:rsidRPr="003372D3" w:rsidRDefault="00735CDE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15</w:t>
            </w:r>
            <w:r w:rsidR="00BC7A7D">
              <w:rPr>
                <w:lang w:val="sr-Latn-CS"/>
              </w:rPr>
              <w:t>.11.202</w:t>
            </w:r>
            <w:r>
              <w:rPr>
                <w:lang w:val="sr-Latn-CS"/>
              </w:rPr>
              <w:t>4.</w:t>
            </w:r>
          </w:p>
        </w:tc>
        <w:tc>
          <w:tcPr>
            <w:tcW w:w="1152" w:type="dxa"/>
          </w:tcPr>
          <w:p w14:paraId="51BE0FB0" w14:textId="77777777" w:rsidR="00BC7A7D" w:rsidRPr="003372D3" w:rsidRDefault="00BC7A7D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  <w:tcBorders>
              <w:right w:val="single" w:sz="4" w:space="0" w:color="auto"/>
            </w:tcBorders>
          </w:tcPr>
          <w:p w14:paraId="036CA5D0" w14:textId="77777777" w:rsidR="00BC7A7D" w:rsidRPr="003372D3" w:rsidRDefault="00BC7A7D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vMerge w:val="restart"/>
            <w:tcBorders>
              <w:left w:val="single" w:sz="4" w:space="0" w:color="auto"/>
            </w:tcBorders>
          </w:tcPr>
          <w:p w14:paraId="7A21CBFD" w14:textId="77777777" w:rsidR="00BC7A7D" w:rsidRPr="003372D3" w:rsidRDefault="00BC7A7D" w:rsidP="00BC7A7D">
            <w:pPr>
              <w:pStyle w:val="Tabletext"/>
              <w:spacing w:before="240" w:line="720" w:lineRule="auto"/>
              <w:jc w:val="center"/>
              <w:rPr>
                <w:lang w:val="sr-Latn-CS"/>
              </w:rPr>
            </w:pPr>
            <w:r>
              <w:rPr>
                <w:lang w:val="sr-Latn-CS"/>
              </w:rPr>
              <w:t>Amra</w:t>
            </w:r>
          </w:p>
        </w:tc>
      </w:tr>
      <w:tr w:rsidR="00BC7A7D" w:rsidRPr="003372D3" w14:paraId="2C464116" w14:textId="77777777" w:rsidTr="00BC7A7D">
        <w:trPr>
          <w:trHeight w:val="346"/>
        </w:trPr>
        <w:tc>
          <w:tcPr>
            <w:tcW w:w="2304" w:type="dxa"/>
          </w:tcPr>
          <w:p w14:paraId="5793F0A1" w14:textId="076EB26D" w:rsidR="00BC7A7D" w:rsidRPr="003372D3" w:rsidRDefault="00735CD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</w:t>
            </w:r>
            <w:r w:rsidR="00BC7A7D">
              <w:rPr>
                <w:lang w:val="sr-Latn-CS"/>
              </w:rPr>
              <w:t>.11.202</w:t>
            </w:r>
            <w:r>
              <w:rPr>
                <w:lang w:val="sr-Latn-CS"/>
              </w:rPr>
              <w:t>4.</w:t>
            </w:r>
          </w:p>
        </w:tc>
        <w:tc>
          <w:tcPr>
            <w:tcW w:w="1152" w:type="dxa"/>
          </w:tcPr>
          <w:p w14:paraId="618330EB" w14:textId="77777777" w:rsidR="00BC7A7D" w:rsidRPr="003372D3" w:rsidRDefault="00BC7A7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right w:val="single" w:sz="4" w:space="0" w:color="auto"/>
            </w:tcBorders>
          </w:tcPr>
          <w:p w14:paraId="00F89ED0" w14:textId="77777777" w:rsidR="00BC7A7D" w:rsidRPr="00397DD2" w:rsidRDefault="00BC7A7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  <w:vMerge/>
            <w:tcBorders>
              <w:left w:val="single" w:sz="4" w:space="0" w:color="auto"/>
            </w:tcBorders>
          </w:tcPr>
          <w:p w14:paraId="5CF13334" w14:textId="77777777" w:rsidR="00BC7A7D" w:rsidRPr="003372D3" w:rsidRDefault="00BC7A7D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2688B8A9" w14:textId="77777777" w:rsidTr="00BC7A7D">
        <w:tc>
          <w:tcPr>
            <w:tcW w:w="2304" w:type="dxa"/>
          </w:tcPr>
          <w:p w14:paraId="1E3BBD3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4D6A0B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8E1C14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7C1F2B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DA68755" w14:textId="77777777" w:rsidTr="00BC7A7D">
        <w:tc>
          <w:tcPr>
            <w:tcW w:w="2304" w:type="dxa"/>
          </w:tcPr>
          <w:p w14:paraId="6620F9F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A2373D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D20E96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2A6375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08A2A997" w14:textId="77777777" w:rsidR="00206E1F" w:rsidRPr="003372D3" w:rsidRDefault="00206E1F">
      <w:pPr>
        <w:rPr>
          <w:lang w:val="sr-Latn-CS"/>
        </w:rPr>
      </w:pPr>
    </w:p>
    <w:p w14:paraId="6350B3EF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2A13CCDD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 w:rsidRPr="009B4AB3">
        <w:rPr>
          <w:noProof/>
          <w:lang w:val="sr-Latn-CS"/>
        </w:rPr>
        <w:tab/>
      </w:r>
      <w:r w:rsidR="00B93B67">
        <w:rPr>
          <w:noProof/>
        </w:rPr>
        <w:fldChar w:fldCharType="begin"/>
      </w:r>
      <w:r w:rsidR="00B93B67" w:rsidRPr="009B4AB3">
        <w:rPr>
          <w:noProof/>
          <w:lang w:val="sr-Latn-CS"/>
        </w:rPr>
        <w:instrText xml:space="preserve"> </w:instrText>
      </w:r>
      <w:r w:rsidR="00B93B67">
        <w:rPr>
          <w:noProof/>
        </w:rPr>
        <w:instrText>PAGEREF</w:instrText>
      </w:r>
      <w:r w:rsidR="00B93B67" w:rsidRPr="009B4AB3">
        <w:rPr>
          <w:noProof/>
          <w:lang w:val="sr-Latn-CS"/>
        </w:rPr>
        <w:instrText xml:space="preserve"> _</w:instrText>
      </w:r>
      <w:r w:rsidR="00B93B67">
        <w:rPr>
          <w:noProof/>
        </w:rPr>
        <w:instrText>Toc</w:instrText>
      </w:r>
      <w:r w:rsidR="00B93B67" w:rsidRPr="009B4AB3">
        <w:rPr>
          <w:noProof/>
          <w:lang w:val="sr-Latn-CS"/>
        </w:rPr>
        <w:instrText>163018886 \</w:instrText>
      </w:r>
      <w:r w:rsidR="00B93B67">
        <w:rPr>
          <w:noProof/>
        </w:rPr>
        <w:instrText>h</w:instrText>
      </w:r>
      <w:r w:rsidR="00B93B67" w:rsidRPr="009B4AB3">
        <w:rPr>
          <w:noProof/>
          <w:lang w:val="sr-Latn-CS"/>
        </w:rPr>
        <w:instrText xml:space="preserve">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 w:rsidRPr="009B4AB3">
        <w:rPr>
          <w:noProof/>
          <w:lang w:val="sr-Latn-CS"/>
        </w:rPr>
        <w:t>4</w:t>
      </w:r>
      <w:r w:rsidR="00B93B67">
        <w:rPr>
          <w:noProof/>
        </w:rPr>
        <w:fldChar w:fldCharType="end"/>
      </w:r>
    </w:p>
    <w:p w14:paraId="54A7097C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 w:rsidRPr="009B4AB3">
        <w:rPr>
          <w:noProof/>
          <w:lang w:val="sr-Latn-CS"/>
        </w:rPr>
        <w:tab/>
      </w:r>
      <w:r>
        <w:rPr>
          <w:noProof/>
        </w:rPr>
        <w:fldChar w:fldCharType="begin"/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9B4AB3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9B4AB3">
        <w:rPr>
          <w:noProof/>
          <w:lang w:val="sr-Latn-CS"/>
        </w:rPr>
        <w:instrText>163018887 \</w:instrText>
      </w:r>
      <w:r>
        <w:rPr>
          <w:noProof/>
        </w:rPr>
        <w:instrText>h</w:instrText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B4AB3">
        <w:rPr>
          <w:noProof/>
          <w:lang w:val="sr-Latn-CS"/>
        </w:rPr>
        <w:t>4</w:t>
      </w:r>
      <w:r>
        <w:rPr>
          <w:noProof/>
        </w:rPr>
        <w:fldChar w:fldCharType="end"/>
      </w:r>
    </w:p>
    <w:p w14:paraId="2723B3AA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 w:rsidRPr="009B4AB3">
        <w:rPr>
          <w:noProof/>
          <w:lang w:val="sr-Latn-CS"/>
        </w:rPr>
        <w:tab/>
      </w:r>
      <w:r>
        <w:rPr>
          <w:noProof/>
        </w:rPr>
        <w:fldChar w:fldCharType="begin"/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9B4AB3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9B4AB3">
        <w:rPr>
          <w:noProof/>
          <w:lang w:val="sr-Latn-CS"/>
        </w:rPr>
        <w:instrText>163018888 \</w:instrText>
      </w:r>
      <w:r>
        <w:rPr>
          <w:noProof/>
        </w:rPr>
        <w:instrText>h</w:instrText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B4AB3">
        <w:rPr>
          <w:noProof/>
          <w:lang w:val="sr-Latn-CS"/>
        </w:rPr>
        <w:t>4</w:t>
      </w:r>
      <w:r>
        <w:rPr>
          <w:noProof/>
        </w:rPr>
        <w:fldChar w:fldCharType="end"/>
      </w:r>
    </w:p>
    <w:p w14:paraId="1FB03D87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 w:rsidRPr="009B4AB3">
        <w:rPr>
          <w:noProof/>
          <w:lang w:val="sr-Latn-CS"/>
        </w:rPr>
        <w:tab/>
      </w:r>
      <w:r>
        <w:rPr>
          <w:noProof/>
        </w:rPr>
        <w:fldChar w:fldCharType="begin"/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9B4AB3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9B4AB3">
        <w:rPr>
          <w:noProof/>
          <w:lang w:val="sr-Latn-CS"/>
        </w:rPr>
        <w:instrText>163018889 \</w:instrText>
      </w:r>
      <w:r>
        <w:rPr>
          <w:noProof/>
        </w:rPr>
        <w:instrText>h</w:instrText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B4AB3">
        <w:rPr>
          <w:noProof/>
          <w:lang w:val="sr-Latn-CS"/>
        </w:rPr>
        <w:t>4</w:t>
      </w:r>
      <w:r>
        <w:rPr>
          <w:noProof/>
        </w:rPr>
        <w:fldChar w:fldCharType="end"/>
      </w:r>
    </w:p>
    <w:p w14:paraId="4735236F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 w:rsidRPr="009B4AB3">
        <w:rPr>
          <w:noProof/>
          <w:lang w:val="sr-Latn-CS"/>
        </w:rPr>
        <w:tab/>
      </w:r>
      <w:r>
        <w:rPr>
          <w:noProof/>
        </w:rPr>
        <w:fldChar w:fldCharType="begin"/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9B4AB3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9B4AB3">
        <w:rPr>
          <w:noProof/>
          <w:lang w:val="sr-Latn-CS"/>
        </w:rPr>
        <w:instrText>163018890 \</w:instrText>
      </w:r>
      <w:r>
        <w:rPr>
          <w:noProof/>
        </w:rPr>
        <w:instrText>h</w:instrText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B4AB3">
        <w:rPr>
          <w:noProof/>
          <w:lang w:val="sr-Latn-CS"/>
        </w:rPr>
        <w:t>6</w:t>
      </w:r>
      <w:r>
        <w:rPr>
          <w:noProof/>
        </w:rPr>
        <w:fldChar w:fldCharType="end"/>
      </w:r>
    </w:p>
    <w:p w14:paraId="5C9D266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Posetilac </w:t>
      </w:r>
      <w:r w:rsidR="009B4AB3">
        <w:rPr>
          <w:noProof/>
          <w:lang w:val="sr-Latn-CS"/>
        </w:rPr>
        <w:t>veb aplikacije - neregistrovani korisnik</w:t>
      </w:r>
      <w:r w:rsidRPr="009B4AB3">
        <w:rPr>
          <w:noProof/>
          <w:lang w:val="sr-Latn-CS"/>
        </w:rPr>
        <w:tab/>
      </w:r>
      <w:r>
        <w:rPr>
          <w:noProof/>
        </w:rPr>
        <w:fldChar w:fldCharType="begin"/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9B4AB3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9B4AB3">
        <w:rPr>
          <w:noProof/>
          <w:lang w:val="sr-Latn-CS"/>
        </w:rPr>
        <w:instrText>163018891 \</w:instrText>
      </w:r>
      <w:r>
        <w:rPr>
          <w:noProof/>
        </w:rPr>
        <w:instrText>h</w:instrText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B4AB3">
        <w:rPr>
          <w:noProof/>
          <w:lang w:val="sr-Latn-CS"/>
        </w:rPr>
        <w:t>6</w:t>
      </w:r>
      <w:r>
        <w:rPr>
          <w:noProof/>
        </w:rPr>
        <w:fldChar w:fldCharType="end"/>
      </w:r>
    </w:p>
    <w:p w14:paraId="13D7F9EB" w14:textId="77777777" w:rsidR="00B93B67" w:rsidRDefault="00B93B67" w:rsidP="009B4AB3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9B4AB3">
        <w:rPr>
          <w:noProof/>
          <w:lang w:val="sr-Latn-CS"/>
        </w:rPr>
        <w:t>Registrovani korisnik veb apli</w:t>
      </w:r>
      <w:r w:rsidR="001775B4">
        <w:rPr>
          <w:noProof/>
          <w:lang w:val="sr-Latn-CS"/>
        </w:rPr>
        <w:t>kacije</w:t>
      </w:r>
      <w:r w:rsidRPr="009B4AB3">
        <w:rPr>
          <w:noProof/>
          <w:lang w:val="sr-Latn-CS"/>
        </w:rPr>
        <w:tab/>
      </w:r>
      <w:r>
        <w:rPr>
          <w:noProof/>
        </w:rPr>
        <w:fldChar w:fldCharType="begin"/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9B4AB3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9B4AB3">
        <w:rPr>
          <w:noProof/>
          <w:lang w:val="sr-Latn-CS"/>
        </w:rPr>
        <w:instrText>163018892 \</w:instrText>
      </w:r>
      <w:r>
        <w:rPr>
          <w:noProof/>
        </w:rPr>
        <w:instrText>h</w:instrText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B4AB3">
        <w:rPr>
          <w:noProof/>
          <w:lang w:val="sr-Latn-CS"/>
        </w:rPr>
        <w:t>6</w:t>
      </w:r>
      <w:r>
        <w:rPr>
          <w:noProof/>
        </w:rPr>
        <w:fldChar w:fldCharType="end"/>
      </w:r>
    </w:p>
    <w:p w14:paraId="5F9B6970" w14:textId="77777777" w:rsidR="00B93B67" w:rsidRDefault="00B93B67" w:rsidP="00B12DE0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 w:rsidR="009B4AB3">
        <w:rPr>
          <w:noProof/>
          <w:lang w:val="sr-Latn-CS"/>
        </w:rPr>
        <w:t>3</w:t>
      </w:r>
      <w:r>
        <w:rPr>
          <w:noProof/>
          <w:sz w:val="24"/>
          <w:szCs w:val="24"/>
          <w:lang w:val="sr-Latn-CS"/>
        </w:rPr>
        <w:tab/>
      </w:r>
      <w:r w:rsidR="00B12DE0">
        <w:rPr>
          <w:noProof/>
          <w:lang w:val="sr-Latn-CS"/>
        </w:rPr>
        <w:t>Administrator</w:t>
      </w:r>
      <w:r w:rsidRPr="009B4AB3">
        <w:rPr>
          <w:noProof/>
          <w:lang w:val="sr-Latn-CS"/>
        </w:rPr>
        <w:tab/>
      </w:r>
      <w:r>
        <w:rPr>
          <w:noProof/>
        </w:rPr>
        <w:fldChar w:fldCharType="begin"/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9B4AB3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9B4AB3">
        <w:rPr>
          <w:noProof/>
          <w:lang w:val="sr-Latn-CS"/>
        </w:rPr>
        <w:instrText>163018894 \</w:instrText>
      </w:r>
      <w:r>
        <w:rPr>
          <w:noProof/>
        </w:rPr>
        <w:instrText>h</w:instrText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B4AB3">
        <w:rPr>
          <w:noProof/>
          <w:lang w:val="sr-Latn-CS"/>
        </w:rPr>
        <w:t>6</w:t>
      </w:r>
      <w:r>
        <w:rPr>
          <w:noProof/>
        </w:rPr>
        <w:fldChar w:fldCharType="end"/>
      </w:r>
    </w:p>
    <w:p w14:paraId="6828C8F3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 w:rsidRPr="009B4AB3">
        <w:rPr>
          <w:noProof/>
          <w:lang w:val="sr-Latn-CS"/>
        </w:rPr>
        <w:tab/>
      </w:r>
      <w:r>
        <w:rPr>
          <w:noProof/>
        </w:rPr>
        <w:fldChar w:fldCharType="begin"/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9B4AB3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9B4AB3">
        <w:rPr>
          <w:noProof/>
          <w:lang w:val="sr-Latn-CS"/>
        </w:rPr>
        <w:instrText>163018896 \</w:instrText>
      </w:r>
      <w:r>
        <w:rPr>
          <w:noProof/>
        </w:rPr>
        <w:instrText>h</w:instrText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B4AB3">
        <w:rPr>
          <w:noProof/>
          <w:lang w:val="sr-Latn-CS"/>
        </w:rPr>
        <w:t>6</w:t>
      </w:r>
      <w:r>
        <w:rPr>
          <w:noProof/>
        </w:rPr>
        <w:fldChar w:fldCharType="end"/>
      </w:r>
    </w:p>
    <w:p w14:paraId="7FB1F541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 w:rsidRPr="009B4AB3">
        <w:rPr>
          <w:noProof/>
          <w:lang w:val="sr-Latn-CS"/>
        </w:rPr>
        <w:tab/>
      </w:r>
      <w:r>
        <w:rPr>
          <w:noProof/>
        </w:rPr>
        <w:fldChar w:fldCharType="begin"/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9B4AB3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9B4AB3">
        <w:rPr>
          <w:noProof/>
          <w:lang w:val="sr-Latn-CS"/>
        </w:rPr>
        <w:instrText>163018897 \</w:instrText>
      </w:r>
      <w:r>
        <w:rPr>
          <w:noProof/>
        </w:rPr>
        <w:instrText>h</w:instrText>
      </w:r>
      <w:r w:rsidRPr="009B4AB3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B4AB3">
        <w:rPr>
          <w:noProof/>
          <w:lang w:val="sr-Latn-CS"/>
        </w:rPr>
        <w:t>6</w:t>
      </w:r>
      <w:r>
        <w:rPr>
          <w:noProof/>
        </w:rPr>
        <w:fldChar w:fldCharType="end"/>
      </w:r>
    </w:p>
    <w:p w14:paraId="691ABCC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</w:t>
      </w:r>
      <w:r w:rsidR="001775B4">
        <w:rPr>
          <w:noProof/>
          <w:lang w:val="sr-Latn-CS"/>
        </w:rPr>
        <w:t>rijav</w:t>
      </w:r>
      <w:r w:rsidR="00917E2F">
        <w:rPr>
          <w:noProof/>
          <w:lang w:val="sr-Latn-CS"/>
        </w:rPr>
        <w:t>a</w:t>
      </w:r>
      <w:r w:rsidR="001775B4">
        <w:rPr>
          <w:noProof/>
          <w:lang w:val="sr-Latn-CS"/>
        </w:rPr>
        <w:t xml:space="preserve"> na sistem</w:t>
      </w:r>
      <w:r w:rsidRPr="001775B4">
        <w:rPr>
          <w:noProof/>
          <w:lang w:val="de-DE"/>
        </w:rPr>
        <w:tab/>
      </w:r>
      <w:r>
        <w:rPr>
          <w:noProof/>
        </w:rPr>
        <w:fldChar w:fldCharType="begin"/>
      </w:r>
      <w:r w:rsidRPr="001775B4">
        <w:rPr>
          <w:noProof/>
          <w:lang w:val="de-DE"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 w:rsidRPr="001775B4">
        <w:rPr>
          <w:noProof/>
          <w:lang w:val="de-DE"/>
        </w:rPr>
        <w:t>7</w:t>
      </w:r>
      <w:r>
        <w:rPr>
          <w:noProof/>
        </w:rPr>
        <w:fldChar w:fldCharType="end"/>
      </w:r>
    </w:p>
    <w:p w14:paraId="41C98D17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1775B4">
        <w:rPr>
          <w:noProof/>
          <w:lang w:val="sr-Latn-CS"/>
        </w:rPr>
        <w:t>Obnova lozinke</w:t>
      </w:r>
      <w:r w:rsidRPr="001775B4">
        <w:rPr>
          <w:noProof/>
          <w:lang w:val="de-DE"/>
        </w:rPr>
        <w:tab/>
      </w:r>
      <w:r>
        <w:rPr>
          <w:noProof/>
        </w:rPr>
        <w:fldChar w:fldCharType="begin"/>
      </w:r>
      <w:r w:rsidRPr="001775B4">
        <w:rPr>
          <w:noProof/>
          <w:lang w:val="de-DE"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 w:rsidRPr="001775B4">
        <w:rPr>
          <w:noProof/>
          <w:lang w:val="de-DE"/>
        </w:rPr>
        <w:t>7</w:t>
      </w:r>
      <w:r>
        <w:rPr>
          <w:noProof/>
        </w:rPr>
        <w:fldChar w:fldCharType="end"/>
      </w:r>
    </w:p>
    <w:p w14:paraId="6C3680EC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1775B4">
        <w:rPr>
          <w:noProof/>
          <w:lang w:val="sr-Latn-CS"/>
        </w:rPr>
        <w:t>Unos osnovnih podataka o poklonima</w:t>
      </w:r>
      <w:r w:rsidRPr="001775B4">
        <w:rPr>
          <w:noProof/>
          <w:lang w:val="sr-Latn-CS"/>
        </w:rPr>
        <w:tab/>
      </w:r>
      <w:r>
        <w:rPr>
          <w:noProof/>
        </w:rPr>
        <w:fldChar w:fldCharType="begin"/>
      </w:r>
      <w:r w:rsidRPr="001775B4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1775B4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1775B4">
        <w:rPr>
          <w:noProof/>
          <w:lang w:val="sr-Latn-CS"/>
        </w:rPr>
        <w:instrText>163018900 \</w:instrText>
      </w:r>
      <w:r>
        <w:rPr>
          <w:noProof/>
        </w:rPr>
        <w:instrText>h</w:instrText>
      </w:r>
      <w:r w:rsidRPr="001775B4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775B4"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01FCC83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1775B4">
        <w:rPr>
          <w:noProof/>
          <w:lang w:val="sr-Latn-CS"/>
        </w:rPr>
        <w:t>Brisanje osnovnih podataka o poklonima</w:t>
      </w:r>
      <w:r w:rsidRPr="00BC7A7D">
        <w:rPr>
          <w:noProof/>
          <w:lang w:val="sr-Latn-CS"/>
        </w:rPr>
        <w:tab/>
      </w:r>
      <w:r>
        <w:rPr>
          <w:noProof/>
        </w:rPr>
        <w:fldChar w:fldCharType="begin"/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A7D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A7D">
        <w:rPr>
          <w:noProof/>
          <w:lang w:val="sr-Latn-CS"/>
        </w:rPr>
        <w:instrText>163018901 \</w:instrText>
      </w:r>
      <w:r>
        <w:rPr>
          <w:noProof/>
        </w:rPr>
        <w:instrText>h</w:instrText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A7D"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59997770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1775B4">
        <w:rPr>
          <w:noProof/>
          <w:lang w:val="sr-Latn-CS"/>
        </w:rPr>
        <w:t>A</w:t>
      </w:r>
      <w:r w:rsidR="001775B4">
        <w:rPr>
          <w:noProof/>
          <w:lang w:val="sr-Latn-RS"/>
        </w:rPr>
        <w:t>žuriranje osnovnih podataka o poklonima</w:t>
      </w:r>
      <w:r w:rsidRPr="00BC7A7D">
        <w:rPr>
          <w:noProof/>
          <w:lang w:val="sr-Latn-CS"/>
        </w:rPr>
        <w:tab/>
      </w:r>
      <w:r>
        <w:rPr>
          <w:noProof/>
        </w:rPr>
        <w:fldChar w:fldCharType="begin"/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A7D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A7D">
        <w:rPr>
          <w:noProof/>
          <w:lang w:val="sr-Latn-CS"/>
        </w:rPr>
        <w:instrText>163018902 \</w:instrText>
      </w:r>
      <w:r>
        <w:rPr>
          <w:noProof/>
        </w:rPr>
        <w:instrText>h</w:instrText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A7D">
        <w:rPr>
          <w:noProof/>
          <w:lang w:val="sr-Latn-CS"/>
        </w:rPr>
        <w:t>9</w:t>
      </w:r>
      <w:r>
        <w:rPr>
          <w:noProof/>
        </w:rPr>
        <w:fldChar w:fldCharType="end"/>
      </w:r>
    </w:p>
    <w:p w14:paraId="6F87E9E4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1775B4">
        <w:rPr>
          <w:noProof/>
          <w:lang w:val="sr-Latn-CS"/>
        </w:rPr>
        <w:t>Unos podataka o dostupnim terminima za naručivanje i isporuku</w:t>
      </w:r>
      <w:r w:rsidRPr="00BC7A7D">
        <w:rPr>
          <w:noProof/>
          <w:lang w:val="sr-Latn-CS"/>
        </w:rPr>
        <w:tab/>
      </w:r>
      <w:r>
        <w:rPr>
          <w:noProof/>
        </w:rPr>
        <w:fldChar w:fldCharType="begin"/>
      </w:r>
      <w:r w:rsidRPr="00BC7A7D">
        <w:rPr>
          <w:noProof/>
          <w:lang w:val="sr-Latn-CS"/>
        </w:rPr>
        <w:instrText xml:space="preserve"> </w:instrText>
      </w:r>
      <w:r w:rsidRPr="001775B4">
        <w:rPr>
          <w:noProof/>
          <w:lang w:val="en-GB"/>
        </w:rPr>
        <w:instrText>PAGEREF</w:instrText>
      </w:r>
      <w:r w:rsidRPr="00BC7A7D">
        <w:rPr>
          <w:noProof/>
          <w:lang w:val="sr-Latn-CS"/>
        </w:rPr>
        <w:instrText xml:space="preserve"> _</w:instrText>
      </w:r>
      <w:r w:rsidRPr="001775B4">
        <w:rPr>
          <w:noProof/>
          <w:lang w:val="en-GB"/>
        </w:rPr>
        <w:instrText>Toc</w:instrText>
      </w:r>
      <w:r w:rsidRPr="00BC7A7D">
        <w:rPr>
          <w:noProof/>
          <w:lang w:val="sr-Latn-CS"/>
        </w:rPr>
        <w:instrText>163018903 \</w:instrText>
      </w:r>
      <w:r w:rsidRPr="001775B4">
        <w:rPr>
          <w:noProof/>
          <w:lang w:val="en-GB"/>
        </w:rPr>
        <w:instrText>h</w:instrText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A7D">
        <w:rPr>
          <w:noProof/>
          <w:lang w:val="sr-Latn-CS"/>
        </w:rPr>
        <w:t>9</w:t>
      </w:r>
      <w:r>
        <w:rPr>
          <w:noProof/>
        </w:rPr>
        <w:fldChar w:fldCharType="end"/>
      </w:r>
    </w:p>
    <w:p w14:paraId="4C24B761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1775B4">
        <w:rPr>
          <w:noProof/>
          <w:lang w:val="sr-Latn-CS"/>
        </w:rPr>
        <w:t>Brisanje slobodnih termina za naručivanje i isporuku</w:t>
      </w:r>
      <w:r w:rsidRPr="00BC7A7D">
        <w:rPr>
          <w:noProof/>
          <w:lang w:val="sr-Latn-CS"/>
        </w:rPr>
        <w:tab/>
      </w:r>
      <w:r>
        <w:rPr>
          <w:noProof/>
        </w:rPr>
        <w:fldChar w:fldCharType="begin"/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A7D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A7D">
        <w:rPr>
          <w:noProof/>
          <w:lang w:val="sr-Latn-CS"/>
        </w:rPr>
        <w:instrText>163018904 \</w:instrText>
      </w:r>
      <w:r>
        <w:rPr>
          <w:noProof/>
        </w:rPr>
        <w:instrText>h</w:instrText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A7D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379BDF47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1775B4">
        <w:rPr>
          <w:noProof/>
          <w:lang w:val="sr-Latn-CS"/>
        </w:rPr>
        <w:t>Unos podataka o vrsti i ceni poklona</w:t>
      </w:r>
      <w:r w:rsidRPr="00BC7A7D">
        <w:rPr>
          <w:noProof/>
          <w:lang w:val="sr-Latn-CS"/>
        </w:rPr>
        <w:tab/>
      </w:r>
      <w:r>
        <w:rPr>
          <w:noProof/>
        </w:rPr>
        <w:fldChar w:fldCharType="begin"/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A7D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A7D">
        <w:rPr>
          <w:noProof/>
          <w:lang w:val="sr-Latn-CS"/>
        </w:rPr>
        <w:instrText>163018905 \</w:instrText>
      </w:r>
      <w:r>
        <w:rPr>
          <w:noProof/>
        </w:rPr>
        <w:instrText>h</w:instrText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A7D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71D174DE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="001775B4">
        <w:rPr>
          <w:noProof/>
          <w:lang w:val="sr-Latn-CS"/>
        </w:rPr>
        <w:t>Brisanje podataka o vrsti i ceni poklona</w:t>
      </w:r>
      <w:r w:rsidRPr="00BC7A7D">
        <w:rPr>
          <w:noProof/>
          <w:lang w:val="sr-Latn-CS"/>
        </w:rPr>
        <w:tab/>
      </w:r>
      <w:r>
        <w:rPr>
          <w:noProof/>
        </w:rPr>
        <w:fldChar w:fldCharType="begin"/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A7D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A7D">
        <w:rPr>
          <w:noProof/>
          <w:lang w:val="sr-Latn-CS"/>
        </w:rPr>
        <w:instrText>163018906 \</w:instrText>
      </w:r>
      <w:r>
        <w:rPr>
          <w:noProof/>
        </w:rPr>
        <w:instrText>h</w:instrText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A7D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0B7D4CD5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</w:t>
      </w:r>
      <w:r w:rsidR="001775B4">
        <w:rPr>
          <w:noProof/>
          <w:lang w:val="sr-Latn-CS"/>
        </w:rPr>
        <w:t>ataka o vrsti i ceni poklona</w:t>
      </w:r>
      <w:r w:rsidRPr="00BC7A7D">
        <w:rPr>
          <w:noProof/>
          <w:lang w:val="sr-Latn-CS"/>
        </w:rPr>
        <w:tab/>
      </w:r>
      <w:r>
        <w:rPr>
          <w:noProof/>
        </w:rPr>
        <w:fldChar w:fldCharType="begin"/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A7D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A7D">
        <w:rPr>
          <w:noProof/>
          <w:lang w:val="sr-Latn-CS"/>
        </w:rPr>
        <w:instrText>163018907 \</w:instrText>
      </w:r>
      <w:r>
        <w:rPr>
          <w:noProof/>
        </w:rPr>
        <w:instrText>h</w:instrText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A7D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60F9354F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="001775B4">
        <w:rPr>
          <w:noProof/>
          <w:lang w:val="sr-Latn-CS"/>
        </w:rPr>
        <w:t>Pretraga poklona po nazivu</w:t>
      </w:r>
      <w:r w:rsidRPr="00BC7A7D">
        <w:rPr>
          <w:noProof/>
          <w:lang w:val="sr-Latn-CS"/>
        </w:rPr>
        <w:tab/>
      </w:r>
      <w:r>
        <w:rPr>
          <w:noProof/>
        </w:rPr>
        <w:fldChar w:fldCharType="begin"/>
      </w:r>
      <w:r w:rsidRPr="00BC7A7D">
        <w:rPr>
          <w:noProof/>
          <w:lang w:val="sr-Latn-CS"/>
        </w:rPr>
        <w:instrText xml:space="preserve"> </w:instrText>
      </w:r>
      <w:r w:rsidRPr="001775B4">
        <w:rPr>
          <w:noProof/>
          <w:lang w:val="de-DE"/>
        </w:rPr>
        <w:instrText>PAGEREF</w:instrText>
      </w:r>
      <w:r w:rsidRPr="00BC7A7D">
        <w:rPr>
          <w:noProof/>
          <w:lang w:val="sr-Latn-CS"/>
        </w:rPr>
        <w:instrText xml:space="preserve"> _</w:instrText>
      </w:r>
      <w:r w:rsidRPr="001775B4">
        <w:rPr>
          <w:noProof/>
          <w:lang w:val="de-DE"/>
        </w:rPr>
        <w:instrText>Toc</w:instrText>
      </w:r>
      <w:r w:rsidRPr="00BC7A7D">
        <w:rPr>
          <w:noProof/>
          <w:lang w:val="sr-Latn-CS"/>
        </w:rPr>
        <w:instrText>163018908 \</w:instrText>
      </w:r>
      <w:r w:rsidRPr="001775B4">
        <w:rPr>
          <w:noProof/>
          <w:lang w:val="de-DE"/>
        </w:rPr>
        <w:instrText>h</w:instrText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A7D">
        <w:rPr>
          <w:noProof/>
          <w:lang w:val="sr-Latn-CS"/>
        </w:rPr>
        <w:t>13</w:t>
      </w:r>
      <w:r>
        <w:rPr>
          <w:noProof/>
        </w:rPr>
        <w:fldChar w:fldCharType="end"/>
      </w:r>
    </w:p>
    <w:p w14:paraId="537EFECD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="001775B4">
        <w:rPr>
          <w:noProof/>
          <w:lang w:val="sr-Latn-CS"/>
        </w:rPr>
        <w:t>Pretraga poklona po vremenu potrebnom za izradu i isporuku</w:t>
      </w:r>
      <w:r w:rsidRPr="00BC7A7D">
        <w:rPr>
          <w:noProof/>
          <w:lang w:val="sr-Latn-CS"/>
        </w:rPr>
        <w:tab/>
      </w:r>
      <w:r>
        <w:rPr>
          <w:noProof/>
        </w:rPr>
        <w:fldChar w:fldCharType="begin"/>
      </w:r>
      <w:r w:rsidRPr="00BC7A7D">
        <w:rPr>
          <w:noProof/>
          <w:lang w:val="sr-Latn-CS"/>
        </w:rPr>
        <w:instrText xml:space="preserve"> </w:instrText>
      </w:r>
      <w:r w:rsidRPr="001775B4">
        <w:rPr>
          <w:noProof/>
          <w:lang w:val="en-GB"/>
        </w:rPr>
        <w:instrText>PAGEREF</w:instrText>
      </w:r>
      <w:r w:rsidRPr="00BC7A7D">
        <w:rPr>
          <w:noProof/>
          <w:lang w:val="sr-Latn-CS"/>
        </w:rPr>
        <w:instrText xml:space="preserve"> _</w:instrText>
      </w:r>
      <w:r w:rsidRPr="001775B4">
        <w:rPr>
          <w:noProof/>
          <w:lang w:val="en-GB"/>
        </w:rPr>
        <w:instrText>Toc</w:instrText>
      </w:r>
      <w:r w:rsidRPr="00BC7A7D">
        <w:rPr>
          <w:noProof/>
          <w:lang w:val="sr-Latn-CS"/>
        </w:rPr>
        <w:instrText>163018909 \</w:instrText>
      </w:r>
      <w:r w:rsidRPr="001775B4">
        <w:rPr>
          <w:noProof/>
          <w:lang w:val="en-GB"/>
        </w:rPr>
        <w:instrText>h</w:instrText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A7D">
        <w:rPr>
          <w:noProof/>
          <w:lang w:val="sr-Latn-CS"/>
        </w:rPr>
        <w:t>14</w:t>
      </w:r>
      <w:r>
        <w:rPr>
          <w:noProof/>
        </w:rPr>
        <w:fldChar w:fldCharType="end"/>
      </w:r>
    </w:p>
    <w:p w14:paraId="4A01D5EA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="001775B4">
        <w:rPr>
          <w:noProof/>
          <w:lang w:val="sr-Latn-CS"/>
        </w:rPr>
        <w:t>Smeštanje proizvoda u shorlist</w:t>
      </w:r>
      <w:r w:rsidRPr="00BC7A7D">
        <w:rPr>
          <w:noProof/>
          <w:lang w:val="sr-Latn-CS"/>
        </w:rPr>
        <w:tab/>
      </w:r>
      <w:r>
        <w:rPr>
          <w:noProof/>
        </w:rPr>
        <w:fldChar w:fldCharType="begin"/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A7D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A7D">
        <w:rPr>
          <w:noProof/>
          <w:lang w:val="sr-Latn-CS"/>
        </w:rPr>
        <w:instrText>163018910 \</w:instrText>
      </w:r>
      <w:r>
        <w:rPr>
          <w:noProof/>
        </w:rPr>
        <w:instrText>h</w:instrText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A7D">
        <w:rPr>
          <w:noProof/>
          <w:lang w:val="sr-Latn-CS"/>
        </w:rPr>
        <w:t>15</w:t>
      </w:r>
      <w:r>
        <w:rPr>
          <w:noProof/>
        </w:rPr>
        <w:fldChar w:fldCharType="end"/>
      </w:r>
    </w:p>
    <w:p w14:paraId="43784ADF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="001775B4">
        <w:rPr>
          <w:noProof/>
          <w:lang w:val="sr-Latn-CS"/>
        </w:rPr>
        <w:t>Smeštanje proizvoda u korpu</w:t>
      </w:r>
      <w:r w:rsidRPr="00BC7A7D">
        <w:rPr>
          <w:noProof/>
          <w:lang w:val="sr-Latn-CS"/>
        </w:rPr>
        <w:tab/>
      </w:r>
      <w:r>
        <w:rPr>
          <w:noProof/>
        </w:rPr>
        <w:fldChar w:fldCharType="begin"/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A7D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A7D">
        <w:rPr>
          <w:noProof/>
          <w:lang w:val="sr-Latn-CS"/>
        </w:rPr>
        <w:instrText>163018911 \</w:instrText>
      </w:r>
      <w:r>
        <w:rPr>
          <w:noProof/>
        </w:rPr>
        <w:instrText>h</w:instrText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A7D">
        <w:rPr>
          <w:noProof/>
          <w:lang w:val="sr-Latn-CS"/>
        </w:rPr>
        <w:t>15</w:t>
      </w:r>
      <w:r>
        <w:rPr>
          <w:noProof/>
        </w:rPr>
        <w:fldChar w:fldCharType="end"/>
      </w:r>
    </w:p>
    <w:p w14:paraId="78DD372F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="001775B4">
        <w:rPr>
          <w:noProof/>
          <w:lang w:val="sr-Latn-CS"/>
        </w:rPr>
        <w:t>Potvrda kupovine</w:t>
      </w:r>
      <w:r w:rsidRPr="00BC7A7D">
        <w:rPr>
          <w:noProof/>
          <w:lang w:val="sr-Latn-CS"/>
        </w:rPr>
        <w:tab/>
      </w:r>
      <w:r>
        <w:rPr>
          <w:noProof/>
        </w:rPr>
        <w:fldChar w:fldCharType="begin"/>
      </w:r>
      <w:r w:rsidRPr="00BC7A7D">
        <w:rPr>
          <w:noProof/>
          <w:lang w:val="sr-Latn-CS"/>
        </w:rPr>
        <w:instrText xml:space="preserve"> </w:instrText>
      </w:r>
      <w:r w:rsidRPr="001775B4">
        <w:rPr>
          <w:noProof/>
          <w:lang w:val="de-DE"/>
        </w:rPr>
        <w:instrText>PAGEREF</w:instrText>
      </w:r>
      <w:r w:rsidRPr="00BC7A7D">
        <w:rPr>
          <w:noProof/>
          <w:lang w:val="sr-Latn-CS"/>
        </w:rPr>
        <w:instrText xml:space="preserve"> _</w:instrText>
      </w:r>
      <w:r w:rsidRPr="001775B4">
        <w:rPr>
          <w:noProof/>
          <w:lang w:val="de-DE"/>
        </w:rPr>
        <w:instrText>Toc</w:instrText>
      </w:r>
      <w:r w:rsidRPr="00BC7A7D">
        <w:rPr>
          <w:noProof/>
          <w:lang w:val="sr-Latn-CS"/>
        </w:rPr>
        <w:instrText>163018912 \</w:instrText>
      </w:r>
      <w:r w:rsidRPr="001775B4">
        <w:rPr>
          <w:noProof/>
          <w:lang w:val="de-DE"/>
        </w:rPr>
        <w:instrText>h</w:instrText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A7D">
        <w:rPr>
          <w:noProof/>
          <w:lang w:val="sr-Latn-CS"/>
        </w:rPr>
        <w:t>16</w:t>
      </w:r>
      <w:r>
        <w:rPr>
          <w:noProof/>
        </w:rPr>
        <w:fldChar w:fldCharType="end"/>
      </w:r>
    </w:p>
    <w:p w14:paraId="599AEEAC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="001775B4">
        <w:rPr>
          <w:noProof/>
          <w:lang w:val="sr-Latn-CS"/>
        </w:rPr>
        <w:t>Formiranje narudžbine</w:t>
      </w:r>
      <w:r w:rsidRPr="00BC7A7D">
        <w:rPr>
          <w:noProof/>
          <w:lang w:val="sr-Latn-CS"/>
        </w:rPr>
        <w:tab/>
      </w:r>
      <w:r>
        <w:rPr>
          <w:noProof/>
        </w:rPr>
        <w:fldChar w:fldCharType="begin"/>
      </w:r>
      <w:r w:rsidRPr="00BC7A7D">
        <w:rPr>
          <w:noProof/>
          <w:lang w:val="sr-Latn-CS"/>
        </w:rPr>
        <w:instrText xml:space="preserve"> </w:instrText>
      </w:r>
      <w:r w:rsidRPr="001775B4">
        <w:rPr>
          <w:noProof/>
          <w:lang w:val="de-DE"/>
        </w:rPr>
        <w:instrText>PAGEREF</w:instrText>
      </w:r>
      <w:r w:rsidRPr="00BC7A7D">
        <w:rPr>
          <w:noProof/>
          <w:lang w:val="sr-Latn-CS"/>
        </w:rPr>
        <w:instrText xml:space="preserve"> _</w:instrText>
      </w:r>
      <w:r w:rsidRPr="001775B4">
        <w:rPr>
          <w:noProof/>
          <w:lang w:val="de-DE"/>
        </w:rPr>
        <w:instrText>Toc</w:instrText>
      </w:r>
      <w:r w:rsidRPr="00BC7A7D">
        <w:rPr>
          <w:noProof/>
          <w:lang w:val="sr-Latn-CS"/>
        </w:rPr>
        <w:instrText>163018913 \</w:instrText>
      </w:r>
      <w:r w:rsidRPr="001775B4">
        <w:rPr>
          <w:noProof/>
          <w:lang w:val="de-DE"/>
        </w:rPr>
        <w:instrText>h</w:instrText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A7D">
        <w:rPr>
          <w:noProof/>
          <w:lang w:val="sr-Latn-CS"/>
        </w:rPr>
        <w:t>17</w:t>
      </w:r>
      <w:r>
        <w:rPr>
          <w:noProof/>
        </w:rPr>
        <w:fldChar w:fldCharType="end"/>
      </w:r>
    </w:p>
    <w:p w14:paraId="27C32C34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="001775B4">
        <w:rPr>
          <w:noProof/>
          <w:lang w:val="sr-Latn-CS"/>
        </w:rPr>
        <w:t>Štampanje narudžbine</w:t>
      </w:r>
      <w:r w:rsidRPr="00BC7A7D">
        <w:rPr>
          <w:noProof/>
          <w:lang w:val="sr-Latn-CS"/>
        </w:rPr>
        <w:tab/>
      </w:r>
      <w:r>
        <w:rPr>
          <w:noProof/>
        </w:rPr>
        <w:fldChar w:fldCharType="begin"/>
      </w:r>
      <w:r w:rsidRPr="00BC7A7D">
        <w:rPr>
          <w:noProof/>
          <w:lang w:val="sr-Latn-CS"/>
        </w:rPr>
        <w:instrText xml:space="preserve"> </w:instrText>
      </w:r>
      <w:r w:rsidRPr="001775B4">
        <w:rPr>
          <w:noProof/>
          <w:lang w:val="de-DE"/>
        </w:rPr>
        <w:instrText>PAGEREF</w:instrText>
      </w:r>
      <w:r w:rsidRPr="00BC7A7D">
        <w:rPr>
          <w:noProof/>
          <w:lang w:val="sr-Latn-CS"/>
        </w:rPr>
        <w:instrText xml:space="preserve"> _</w:instrText>
      </w:r>
      <w:r w:rsidRPr="001775B4">
        <w:rPr>
          <w:noProof/>
          <w:lang w:val="de-DE"/>
        </w:rPr>
        <w:instrText>Toc</w:instrText>
      </w:r>
      <w:r w:rsidRPr="00BC7A7D">
        <w:rPr>
          <w:noProof/>
          <w:lang w:val="sr-Latn-CS"/>
        </w:rPr>
        <w:instrText>163018914 \</w:instrText>
      </w:r>
      <w:r w:rsidRPr="001775B4">
        <w:rPr>
          <w:noProof/>
          <w:lang w:val="de-DE"/>
        </w:rPr>
        <w:instrText>h</w:instrText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A7D">
        <w:rPr>
          <w:noProof/>
          <w:lang w:val="sr-Latn-CS"/>
        </w:rPr>
        <w:t>17</w:t>
      </w:r>
      <w:r>
        <w:rPr>
          <w:noProof/>
        </w:rPr>
        <w:fldChar w:fldCharType="end"/>
      </w:r>
    </w:p>
    <w:p w14:paraId="05839A11" w14:textId="77777777" w:rsidR="00B93B67" w:rsidRDefault="00B93B67" w:rsidP="001775B4">
      <w:pPr>
        <w:pStyle w:val="TOC2"/>
        <w:tabs>
          <w:tab w:val="left" w:pos="1200"/>
        </w:tabs>
        <w:ind w:left="0"/>
        <w:rPr>
          <w:noProof/>
          <w:sz w:val="24"/>
          <w:szCs w:val="24"/>
          <w:lang w:val="sr-Latn-CS"/>
        </w:rPr>
      </w:pPr>
    </w:p>
    <w:p w14:paraId="24BA231E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 w:rsidRPr="00BC7A7D">
        <w:rPr>
          <w:noProof/>
          <w:lang w:val="sr-Latn-CS"/>
        </w:rPr>
        <w:tab/>
      </w:r>
      <w:r>
        <w:rPr>
          <w:noProof/>
        </w:rPr>
        <w:fldChar w:fldCharType="begin"/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A7D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A7D">
        <w:rPr>
          <w:noProof/>
          <w:lang w:val="sr-Latn-CS"/>
        </w:rPr>
        <w:instrText>163018916 \</w:instrText>
      </w:r>
      <w:r>
        <w:rPr>
          <w:noProof/>
        </w:rPr>
        <w:instrText>h</w:instrText>
      </w:r>
      <w:r w:rsidRPr="00BC7A7D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A7D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13E1FE6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 w:rsidRPr="00917E2F">
        <w:rPr>
          <w:noProof/>
          <w:lang w:val="sr-Latn-CS"/>
        </w:rPr>
        <w:tab/>
      </w:r>
      <w:r>
        <w:rPr>
          <w:noProof/>
        </w:rPr>
        <w:fldChar w:fldCharType="begin"/>
      </w:r>
      <w:r w:rsidRPr="00917E2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917E2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917E2F">
        <w:rPr>
          <w:noProof/>
          <w:lang w:val="sr-Latn-CS"/>
        </w:rPr>
        <w:instrText>163018917 \</w:instrText>
      </w:r>
      <w:r>
        <w:rPr>
          <w:noProof/>
        </w:rPr>
        <w:instrText>h</w:instrText>
      </w:r>
      <w:r w:rsidRPr="00917E2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17E2F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5FEA9534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 w:rsidRPr="00917E2F">
        <w:rPr>
          <w:noProof/>
          <w:lang w:val="sr-Latn-CS"/>
        </w:rPr>
        <w:tab/>
      </w:r>
      <w:r>
        <w:rPr>
          <w:noProof/>
        </w:rPr>
        <w:fldChar w:fldCharType="begin"/>
      </w:r>
      <w:r w:rsidRPr="00917E2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917E2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917E2F">
        <w:rPr>
          <w:noProof/>
          <w:lang w:val="sr-Latn-CS"/>
        </w:rPr>
        <w:instrText>163018918 \</w:instrText>
      </w:r>
      <w:r>
        <w:rPr>
          <w:noProof/>
        </w:rPr>
        <w:instrText>h</w:instrText>
      </w:r>
      <w:r w:rsidRPr="00917E2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17E2F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456AE48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 w:rsidRPr="00917E2F">
        <w:rPr>
          <w:noProof/>
          <w:lang w:val="sr-Latn-CS"/>
        </w:rPr>
        <w:tab/>
      </w:r>
      <w:r>
        <w:rPr>
          <w:noProof/>
        </w:rPr>
        <w:fldChar w:fldCharType="begin"/>
      </w:r>
      <w:r w:rsidRPr="00917E2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917E2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917E2F">
        <w:rPr>
          <w:noProof/>
          <w:lang w:val="sr-Latn-CS"/>
        </w:rPr>
        <w:instrText>163018919 \</w:instrText>
      </w:r>
      <w:r>
        <w:rPr>
          <w:noProof/>
        </w:rPr>
        <w:instrText>h</w:instrText>
      </w:r>
      <w:r w:rsidRPr="00917E2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17E2F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30CDD374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335DCC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462F397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327BE0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26B1C1AD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0C5FC6FF" w14:textId="77777777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BC7A7D">
        <w:rPr>
          <w:lang w:val="sr-Latn-CS"/>
        </w:rPr>
        <w:t>GIFTAPP web aplikacije za online gift shop.</w:t>
      </w:r>
    </w:p>
    <w:p w14:paraId="5161D125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30A14E3C" w14:textId="77777777" w:rsidR="00DE518F" w:rsidRPr="00BC7A7D" w:rsidRDefault="00B849B5" w:rsidP="00DE518F">
      <w:pPr>
        <w:pStyle w:val="BodyText"/>
        <w:rPr>
          <w:lang w:val="sr-Latn-RS"/>
        </w:rPr>
      </w:pPr>
      <w:r>
        <w:rPr>
          <w:lang w:val="sr-Latn-CS"/>
        </w:rPr>
        <w:t xml:space="preserve">Dokument se odnosi na </w:t>
      </w:r>
      <w:r w:rsidR="00BC7A7D">
        <w:rPr>
          <w:lang w:val="sr-Latn-CS"/>
        </w:rPr>
        <w:t>GIFTAPP</w:t>
      </w:r>
      <w:r>
        <w:rPr>
          <w:lang w:val="sr-Latn-CS"/>
        </w:rPr>
        <w:t xml:space="preserve"> </w:t>
      </w:r>
      <w:r w:rsidR="00BC7A7D">
        <w:rPr>
          <w:lang w:val="sr-Latn-CS"/>
        </w:rPr>
        <w:t>web aplikaciju za gift shop</w:t>
      </w:r>
      <w:r>
        <w:rPr>
          <w:lang w:val="sr-Latn-CS"/>
        </w:rPr>
        <w:t xml:space="preserve"> koj</w:t>
      </w:r>
      <w:r w:rsidR="00BC7A7D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BC7A7D">
        <w:rPr>
          <w:lang w:val="sr-Latn-CS"/>
        </w:rPr>
        <w:t>a</w:t>
      </w:r>
      <w:r>
        <w:rPr>
          <w:lang w:val="sr-Latn-CS"/>
        </w:rPr>
        <w:t xml:space="preserve"> od strane</w:t>
      </w:r>
      <w:r w:rsidR="00BC7A7D">
        <w:rPr>
          <w:lang w:val="sr-Latn-CS"/>
        </w:rPr>
        <w:t xml:space="preserve"> BLOOM-a.</w:t>
      </w:r>
      <w:r>
        <w:rPr>
          <w:lang w:val="sr-Latn-CS"/>
        </w:rPr>
        <w:t xml:space="preserve"> </w:t>
      </w:r>
      <w:r w:rsidR="00BC7A7D">
        <w:rPr>
          <w:lang w:val="sr-Latn-CS"/>
        </w:rPr>
        <w:t>GIFTAPP</w:t>
      </w:r>
      <w:r>
        <w:rPr>
          <w:lang w:val="sr-Latn-CS"/>
        </w:rPr>
        <w:t xml:space="preserve"> predstavlja skraćenicu za </w:t>
      </w:r>
      <w:r w:rsidR="00BC7A7D">
        <w:rPr>
          <w:lang w:val="sr-Latn-CS"/>
        </w:rPr>
        <w:t>Web aplikaciju za online gift shop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vezanih za rad </w:t>
      </w:r>
      <w:r w:rsidR="00DE518F">
        <w:rPr>
          <w:lang w:val="sr-Latn-CS"/>
        </w:rPr>
        <w:t>jedn</w:t>
      </w:r>
      <w:r w:rsidR="00BC7A7D">
        <w:rPr>
          <w:lang w:val="sr-Latn-CS"/>
        </w:rPr>
        <w:t xml:space="preserve">og online gift shopa, gde se sadržaj gift shopa svodi na </w:t>
      </w:r>
      <w:r w:rsidR="00BC7A7D">
        <w:rPr>
          <w:lang w:val="sr-Latn-RS"/>
        </w:rPr>
        <w:t>proizvode, poklone i artikle koji su u ponudi gift shopa.</w:t>
      </w:r>
    </w:p>
    <w:p w14:paraId="37432CD0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271AF950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50DB2C0E" w14:textId="677969A5" w:rsidR="00DE518F" w:rsidRDefault="00BC7A7D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GIFTAPP</w:t>
      </w:r>
      <w:r w:rsidR="00DE518F">
        <w:rPr>
          <w:lang w:val="sr-Latn-CS"/>
        </w:rPr>
        <w:t xml:space="preserve"> – </w:t>
      </w:r>
      <w:r>
        <w:rPr>
          <w:lang w:val="sr-Latn-CS"/>
        </w:rPr>
        <w:t>Definicija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BLOOM</w:t>
      </w:r>
      <w:r w:rsidR="00DE518F">
        <w:rPr>
          <w:lang w:val="sr-Latn-CS"/>
        </w:rPr>
        <w:t>-</w:t>
      </w:r>
      <w:r>
        <w:rPr>
          <w:lang w:val="sr-Latn-CS"/>
        </w:rPr>
        <w:t>GIFTAPP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</w:t>
      </w:r>
      <w:r>
        <w:rPr>
          <w:lang w:val="sr-Latn-CS"/>
        </w:rPr>
        <w:t>02</w:t>
      </w:r>
      <w:r w:rsidR="00735CDE">
        <w:rPr>
          <w:lang w:val="sr-Latn-CS"/>
        </w:rPr>
        <w:t>4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BLOOM</w:t>
      </w:r>
      <w:r w:rsidR="00DE518F" w:rsidRPr="006F61C6">
        <w:rPr>
          <w:lang w:val="sr-Latn-CS"/>
        </w:rPr>
        <w:t>.</w:t>
      </w:r>
    </w:p>
    <w:p w14:paraId="0336058F" w14:textId="4E77AD68" w:rsidR="00DE518F" w:rsidRPr="006F61C6" w:rsidRDefault="00BC7A7D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GIFTAPP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</w:t>
      </w:r>
      <w:r>
        <w:rPr>
          <w:lang w:val="sr-Latn-CS"/>
        </w:rPr>
        <w:t>R</w:t>
      </w:r>
      <w:r w:rsidR="00DE518F">
        <w:rPr>
          <w:lang w:val="sr-Latn-CS"/>
        </w:rPr>
        <w:t>aspored aktivnosti, V1.0, 20</w:t>
      </w:r>
      <w:r>
        <w:rPr>
          <w:lang w:val="sr-Latn-CS"/>
        </w:rPr>
        <w:t>2</w:t>
      </w:r>
      <w:r w:rsidR="00735CDE">
        <w:rPr>
          <w:lang w:val="sr-Latn-CS"/>
        </w:rPr>
        <w:t>4</w:t>
      </w:r>
      <w:r w:rsidR="00DE518F">
        <w:rPr>
          <w:lang w:val="sr-Latn-CS"/>
        </w:rPr>
        <w:t xml:space="preserve">, </w:t>
      </w:r>
      <w:r>
        <w:rPr>
          <w:lang w:val="sr-Latn-CS"/>
        </w:rPr>
        <w:t>BLOOM.</w:t>
      </w:r>
    </w:p>
    <w:p w14:paraId="4A7FE4B6" w14:textId="3491E53B" w:rsidR="00DE518F" w:rsidRDefault="00BC7A7D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GIFTAPP</w:t>
      </w:r>
      <w:r w:rsidR="00DE518F">
        <w:rPr>
          <w:lang w:val="sr-Latn-CS"/>
        </w:rPr>
        <w:t xml:space="preserve"> – Plan realizacije projekta, V1.0, 20</w:t>
      </w:r>
      <w:r>
        <w:rPr>
          <w:lang w:val="sr-Latn-CS"/>
        </w:rPr>
        <w:t>2</w:t>
      </w:r>
      <w:r w:rsidR="00735CDE">
        <w:rPr>
          <w:lang w:val="sr-Latn-CS"/>
        </w:rPr>
        <w:t>4</w:t>
      </w:r>
      <w:r w:rsidR="00DE518F">
        <w:rPr>
          <w:lang w:val="sr-Latn-CS"/>
        </w:rPr>
        <w:t xml:space="preserve">, </w:t>
      </w:r>
      <w:r>
        <w:rPr>
          <w:lang w:val="sr-Latn-CS"/>
        </w:rPr>
        <w:t>BLOOM</w:t>
      </w:r>
      <w:r w:rsidR="00DE518F">
        <w:rPr>
          <w:lang w:val="sr-Latn-CS"/>
        </w:rPr>
        <w:t>.</w:t>
      </w:r>
    </w:p>
    <w:p w14:paraId="277608F1" w14:textId="00723967" w:rsidR="00397DD2" w:rsidRDefault="00BC7A7D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GIFTAPP</w:t>
      </w:r>
      <w:r w:rsidR="00397DD2">
        <w:rPr>
          <w:lang w:val="sr-Latn-CS"/>
        </w:rPr>
        <w:t xml:space="preserve"> – Vizija sistema, V1.0, 20</w:t>
      </w:r>
      <w:r>
        <w:rPr>
          <w:lang w:val="sr-Latn-CS"/>
        </w:rPr>
        <w:t>2</w:t>
      </w:r>
      <w:r w:rsidR="00735CDE">
        <w:rPr>
          <w:lang w:val="sr-Latn-CS"/>
        </w:rPr>
        <w:t>4</w:t>
      </w:r>
      <w:r w:rsidR="00397DD2">
        <w:rPr>
          <w:lang w:val="sr-Latn-CS"/>
        </w:rPr>
        <w:t xml:space="preserve">, </w:t>
      </w:r>
      <w:r>
        <w:rPr>
          <w:lang w:val="sr-Latn-CS"/>
        </w:rPr>
        <w:t>BLOOM</w:t>
      </w:r>
      <w:r w:rsidR="00397DD2">
        <w:rPr>
          <w:lang w:val="sr-Latn-CS"/>
        </w:rPr>
        <w:t>.</w:t>
      </w:r>
    </w:p>
    <w:p w14:paraId="7641C277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53CE42EB" w14:textId="77777777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A15FEC">
        <w:rPr>
          <w:lang w:val="sr-Latn-CS"/>
        </w:rPr>
        <w:t xml:space="preserve">GIFTAPP veb aplikacije </w:t>
      </w:r>
      <w:r w:rsidR="00E177E4">
        <w:rPr>
          <w:lang w:val="sr-Latn-CS"/>
        </w:rPr>
        <w:t>prikazan je na sledećoj s</w:t>
      </w:r>
      <w:r w:rsidR="000F7FC0">
        <w:rPr>
          <w:lang w:val="sr-Latn-CS"/>
        </w:rPr>
        <w:t>lici:</w:t>
      </w:r>
    </w:p>
    <w:p w14:paraId="2AEA1C98" w14:textId="77777777" w:rsidR="00BD4613" w:rsidRDefault="00BD4613" w:rsidP="008F4ECF">
      <w:pPr>
        <w:pStyle w:val="BodyText"/>
        <w:rPr>
          <w:noProof/>
          <w:lang w:val="sr-Latn-CS"/>
        </w:rPr>
      </w:pPr>
    </w:p>
    <w:p w14:paraId="7257CA48" w14:textId="77777777" w:rsidR="008F4ECF" w:rsidRDefault="008F4ECF" w:rsidP="008F4ECF">
      <w:pPr>
        <w:pStyle w:val="BodyText"/>
        <w:rPr>
          <w:lang w:val="sr-Latn-CS"/>
        </w:rPr>
      </w:pPr>
      <w:r>
        <w:rPr>
          <w:lang w:val="sr-Latn-CS"/>
        </w:rPr>
        <w:t xml:space="preserve">  </w:t>
      </w:r>
      <w:r w:rsidR="008C6D25">
        <w:rPr>
          <w:lang w:val="sr-Latn-CS"/>
        </w:rPr>
        <w:t xml:space="preserve">  </w:t>
      </w:r>
      <w:r w:rsidR="00917E2F">
        <w:rPr>
          <w:noProof/>
          <w:lang w:val="sr-Latn-CS"/>
        </w:rPr>
        <w:drawing>
          <wp:inline distT="0" distB="0" distL="0" distR="0" wp14:anchorId="65202443" wp14:editId="1D1BFC61">
            <wp:extent cx="627507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setilac - korisnik - administ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026" cy="286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D25">
        <w:rPr>
          <w:noProof/>
          <w:lang w:val="sr-Latn-CS"/>
        </w:rPr>
        <w:t xml:space="preserve">                                                               </w:t>
      </w:r>
    </w:p>
    <w:p w14:paraId="2CF82EE8" w14:textId="77777777" w:rsidR="008F4ECF" w:rsidRDefault="008F4ECF" w:rsidP="00C24A8E">
      <w:pPr>
        <w:pStyle w:val="BodyText"/>
        <w:ind w:left="0"/>
        <w:rPr>
          <w:lang w:val="sr-Latn-CS"/>
        </w:rPr>
      </w:pPr>
    </w:p>
    <w:p w14:paraId="482C52C5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>Slučajevi korišćenj</w:t>
      </w:r>
      <w:r w:rsidR="00B42538">
        <w:rPr>
          <w:lang w:val="sr-Latn-CS"/>
        </w:rPr>
        <w:t xml:space="preserve">a: pretraga poklona po nazivu i vremenu potrebnom za izradu i isporuku, unos, brisanje i ažuriranje podataka o poklonima, unos i brisanje podataka o dostupnim terminima za naručivanje i isporuku, unos, ažuriranje i brisanje vrste i cene poklona, formiranje i štampanje narudžbenice </w:t>
      </w:r>
      <w:r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67703D42" w14:textId="77777777" w:rsidR="006E5E1D" w:rsidRDefault="006E5E1D" w:rsidP="006E5E1D">
      <w:pPr>
        <w:pStyle w:val="BodyText"/>
        <w:rPr>
          <w:iCs/>
          <w:lang w:val="sr-Latn-CS"/>
        </w:rPr>
      </w:pPr>
      <w:r>
        <w:rPr>
          <w:lang w:val="sr-Latn-CS"/>
        </w:rPr>
        <w:t xml:space="preserve">Detaljni UML dijagram za slučaj korišćenja </w:t>
      </w:r>
      <w:r w:rsidR="00B42538">
        <w:rPr>
          <w:i/>
          <w:iCs/>
          <w:lang w:val="sr-Latn-CS"/>
        </w:rPr>
        <w:t xml:space="preserve">pretraga poklona po nazivu i vremenu potrebnom za izradu i isporuku </w:t>
      </w:r>
      <w:r w:rsidR="00B42538">
        <w:rPr>
          <w:iCs/>
          <w:lang w:val="sr-Latn-CS"/>
        </w:rPr>
        <w:t xml:space="preserve">je prikazan na slici: </w:t>
      </w:r>
    </w:p>
    <w:p w14:paraId="57EB0A2E" w14:textId="77777777" w:rsidR="00B70E18" w:rsidRDefault="00B70E18" w:rsidP="006E5E1D">
      <w:pPr>
        <w:pStyle w:val="BodyText"/>
        <w:rPr>
          <w:noProof/>
          <w:lang w:val="sr-Latn-CS"/>
        </w:rPr>
      </w:pPr>
    </w:p>
    <w:p w14:paraId="6EF2748E" w14:textId="77777777" w:rsidR="00D70B22" w:rsidRDefault="00D70B22" w:rsidP="006E5E1D">
      <w:pPr>
        <w:pStyle w:val="BodyText"/>
        <w:rPr>
          <w:noProof/>
          <w:lang w:val="sr-Latn-CS"/>
        </w:rPr>
      </w:pPr>
    </w:p>
    <w:p w14:paraId="666E505D" w14:textId="77777777" w:rsidR="00B70E18" w:rsidRPr="00B42538" w:rsidRDefault="00917E2F" w:rsidP="006E5E1D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55ADC724" wp14:editId="06BD88DF">
            <wp:extent cx="6271372" cy="2733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tragaNazi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378" cy="2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E577" w14:textId="77777777" w:rsidR="00962138" w:rsidRDefault="00962138" w:rsidP="004E4574">
      <w:pPr>
        <w:pStyle w:val="BodyText"/>
        <w:rPr>
          <w:lang w:val="sr-Latn-CS"/>
        </w:rPr>
      </w:pPr>
    </w:p>
    <w:p w14:paraId="7D28CC5C" w14:textId="777777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 w:rsidR="00B70E18">
        <w:rPr>
          <w:lang w:val="sr-Latn-CS"/>
        </w:rPr>
        <w:t xml:space="preserve">: unos, brisanje i ažuriranje podataka o poklonima je prikazan na slici: </w:t>
      </w:r>
    </w:p>
    <w:p w14:paraId="2134E63A" w14:textId="77777777" w:rsidR="006E5E1D" w:rsidRDefault="00211584" w:rsidP="004E4574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30388FDB" wp14:editId="04F38AEC">
            <wp:extent cx="59436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daciPoklon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FBD7" w14:textId="77777777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lastRenderedPageBreak/>
        <w:t>Detaljni UML dijagram za slučaj korišćenja</w:t>
      </w:r>
      <w:r w:rsidR="00F83CD8">
        <w:rPr>
          <w:lang w:val="sr-Latn-CS"/>
        </w:rPr>
        <w:t>: unos i brisanje podataka o dostupnim terminima za naručivanje i isporuku prikazan je na slici:</w:t>
      </w:r>
    </w:p>
    <w:p w14:paraId="5A7A267E" w14:textId="77777777" w:rsidR="00636FD3" w:rsidRDefault="00636FD3" w:rsidP="009458D3">
      <w:pPr>
        <w:pStyle w:val="BodyText"/>
        <w:rPr>
          <w:noProof/>
          <w:lang w:val="sr-Latn-CS"/>
        </w:rPr>
      </w:pPr>
    </w:p>
    <w:p w14:paraId="1B23A33E" w14:textId="77777777" w:rsidR="00F83CD8" w:rsidRDefault="00211584" w:rsidP="009458D3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0E25225B" wp14:editId="41A3AD63">
            <wp:extent cx="5943600" cy="3533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daciTermin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17A" w14:textId="77777777" w:rsidR="00F83CD8" w:rsidRDefault="00F83CD8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korišćenja: unos, ažuriranje i brisanje cene i vrste poklona prikazan je na slici: </w:t>
      </w:r>
    </w:p>
    <w:p w14:paraId="7088F8BF" w14:textId="77777777" w:rsidR="00636FD3" w:rsidRDefault="00636FD3" w:rsidP="009458D3">
      <w:pPr>
        <w:pStyle w:val="BodyText"/>
        <w:rPr>
          <w:noProof/>
          <w:lang w:val="sr-Latn-CS"/>
        </w:rPr>
      </w:pPr>
    </w:p>
    <w:p w14:paraId="51BBB903" w14:textId="77777777" w:rsidR="003A5E86" w:rsidRDefault="00BD5927" w:rsidP="009458D3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3F3F8EE0" wp14:editId="0458EE09">
            <wp:extent cx="6232525" cy="300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daciVrstaCen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580" cy="301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8B39" w14:textId="77777777" w:rsidR="003A5E86" w:rsidRDefault="003A5E86" w:rsidP="009458D3">
      <w:pPr>
        <w:pStyle w:val="BodyText"/>
        <w:rPr>
          <w:lang w:val="sr-Latn-CS"/>
        </w:rPr>
      </w:pPr>
      <w:r>
        <w:rPr>
          <w:lang w:val="sr-Latn-CS"/>
        </w:rPr>
        <w:lastRenderedPageBreak/>
        <w:t>Detaljni UML dijagram za slučaj korišćenja: formiranje i štampanje narudžbenice prikazan je na slici:</w:t>
      </w:r>
    </w:p>
    <w:p w14:paraId="34AAC919" w14:textId="77777777" w:rsidR="003A5E86" w:rsidRDefault="00BD5927" w:rsidP="009458D3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62B08DC2" wp14:editId="2A3B380D">
            <wp:extent cx="4419048" cy="296190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arudzbenic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9130" w14:textId="77777777" w:rsidR="009458D3" w:rsidRDefault="009458D3" w:rsidP="004E4574">
      <w:pPr>
        <w:pStyle w:val="BodyText"/>
        <w:rPr>
          <w:lang w:val="sr-Latn-CS"/>
        </w:rPr>
      </w:pPr>
    </w:p>
    <w:p w14:paraId="4C5B8E64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6F7275C1" w14:textId="77777777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8831D2">
        <w:rPr>
          <w:lang w:val="sr-Latn-CS"/>
        </w:rPr>
        <w:t>web aplikacije GIFTAPP:</w:t>
      </w:r>
    </w:p>
    <w:p w14:paraId="151C6EBE" w14:textId="77777777" w:rsidR="006E5E1D" w:rsidRPr="003372D3" w:rsidRDefault="006E5E1D" w:rsidP="006E5E1D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 xml:space="preserve">Posetilac </w:t>
      </w:r>
      <w:bookmarkEnd w:id="5"/>
      <w:r w:rsidR="008831D2">
        <w:rPr>
          <w:lang w:val="sr-Latn-CS"/>
        </w:rPr>
        <w:t>veb aplikacije – neregistrovani korisnik</w:t>
      </w:r>
    </w:p>
    <w:p w14:paraId="7ED12BC9" w14:textId="77777777"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8831D2">
        <w:rPr>
          <w:lang w:val="sr-Latn-CS"/>
        </w:rPr>
        <w:t>veb aplikacije</w:t>
      </w:r>
      <w:r>
        <w:rPr>
          <w:lang w:val="sr-Latn-CS"/>
        </w:rPr>
        <w:t xml:space="preserve">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</w:t>
      </w:r>
      <w:r w:rsidR="00885A38">
        <w:rPr>
          <w:lang w:val="sr-Latn-CS"/>
        </w:rPr>
        <w:t xml:space="preserve"> sa najmanjim skupom funkcionalnosti na raspolaganju.</w:t>
      </w:r>
      <w:r w:rsidR="00D27246">
        <w:rPr>
          <w:lang w:val="sr-Latn-CS"/>
        </w:rPr>
        <w:t xml:space="preserve"> Korisnici ovog tipa pristupaju </w:t>
      </w:r>
      <w:r w:rsidR="008831D2">
        <w:rPr>
          <w:lang w:val="sr-Latn-CS"/>
        </w:rPr>
        <w:t>web aplikaciji</w:t>
      </w:r>
      <w:r w:rsidR="00D27246">
        <w:rPr>
          <w:lang w:val="sr-Latn-CS"/>
        </w:rPr>
        <w:t xml:space="preserve"> u cilju pregleda informacija koje su na nj</w:t>
      </w:r>
      <w:r w:rsidR="008831D2">
        <w:rPr>
          <w:lang w:val="sr-Latn-CS"/>
        </w:rPr>
        <w:t>oj</w:t>
      </w:r>
      <w:r w:rsidR="00D27246">
        <w:rPr>
          <w:lang w:val="sr-Latn-CS"/>
        </w:rPr>
        <w:t xml:space="preserve"> prezentovane. Pristup </w:t>
      </w:r>
      <w:r w:rsidR="008831D2">
        <w:rPr>
          <w:lang w:val="sr-Latn-CS"/>
        </w:rPr>
        <w:t xml:space="preserve">web aplikaciji </w:t>
      </w:r>
      <w:r w:rsidR="00D27246">
        <w:rPr>
          <w:lang w:val="sr-Latn-CS"/>
        </w:rPr>
        <w:t xml:space="preserve"> u ulozi posetioca je slobodan, tj. ne zahteva prethodno prijavljivanje na</w:t>
      </w:r>
      <w:r w:rsidR="008831D2">
        <w:rPr>
          <w:lang w:val="sr-Latn-CS"/>
        </w:rPr>
        <w:t xml:space="preserve"> web aplikaciju. Međutim, posetioci portala imaju ograničene mogućnosti. Njima nije dozvoljeno, sve dok su neregistrovani, da proizvode smeste u „shortlist“, niti u korpu, te ne mogu izvršiti naručivanje sa veb aplikacije. Naravno, ukoliko žele, i posetioci imaju mogućnost registrovanja na veb aplikaciju.</w:t>
      </w:r>
    </w:p>
    <w:p w14:paraId="3989CA23" w14:textId="77777777" w:rsidR="006E5E1D" w:rsidRPr="003372D3" w:rsidRDefault="008831D2" w:rsidP="006E5E1D">
      <w:pPr>
        <w:pStyle w:val="Heading2"/>
        <w:rPr>
          <w:lang w:val="sr-Latn-CS"/>
        </w:rPr>
      </w:pPr>
      <w:r>
        <w:rPr>
          <w:lang w:val="sr-Latn-CS"/>
        </w:rPr>
        <w:t xml:space="preserve">Registrovani korisnik veb aplikacije </w:t>
      </w:r>
    </w:p>
    <w:p w14:paraId="761C6DF7" w14:textId="77777777" w:rsidR="006E5E1D" w:rsidRPr="003372D3" w:rsidRDefault="008831D2" w:rsidP="00B12DE0">
      <w:pPr>
        <w:pStyle w:val="BodyText"/>
        <w:rPr>
          <w:lang w:val="sr-Latn-CS"/>
        </w:rPr>
      </w:pPr>
      <w:r>
        <w:rPr>
          <w:lang w:val="sr-Latn-CS"/>
        </w:rPr>
        <w:t>Registrovani korisnik veb aplikacije</w:t>
      </w:r>
      <w:r w:rsidR="00D27246">
        <w:rPr>
          <w:lang w:val="sr-Latn-CS"/>
        </w:rPr>
        <w:t xml:space="preserve"> je </w:t>
      </w:r>
      <w:r w:rsidR="004E4574">
        <w:rPr>
          <w:lang w:val="sr-Latn-CS"/>
        </w:rPr>
        <w:t>profil</w:t>
      </w:r>
      <w:r w:rsidR="00D27246">
        <w:rPr>
          <w:lang w:val="sr-Latn-CS"/>
        </w:rPr>
        <w:t xml:space="preserve"> korisnika koji</w:t>
      </w:r>
      <w:r>
        <w:rPr>
          <w:lang w:val="sr-Latn-CS"/>
        </w:rPr>
        <w:t xml:space="preserve"> poseduje mogućnost pregleda sadržaja veb aplikacije(kao i posetilac), ima mogućnost smeštanja željenih artikala u „shortlist“ ili u korpu, te mogu naručiti proizvode koje žele</w:t>
      </w:r>
      <w:r w:rsidR="00D27246">
        <w:rPr>
          <w:lang w:val="sr-Latn-CS"/>
        </w:rPr>
        <w:t xml:space="preserve">. Veza generalizacije između </w:t>
      </w:r>
      <w:r>
        <w:rPr>
          <w:lang w:val="sr-Latn-CS"/>
        </w:rPr>
        <w:t>registrovanog korisnika</w:t>
      </w:r>
      <w:r w:rsidR="00D27246">
        <w:rPr>
          <w:lang w:val="sr-Latn-CS"/>
        </w:rPr>
        <w:t xml:space="preserve"> i posetioca </w:t>
      </w:r>
      <w:r>
        <w:rPr>
          <w:lang w:val="sr-Latn-CS"/>
        </w:rPr>
        <w:t>veb aplikacije</w:t>
      </w:r>
      <w:r w:rsidR="00D27246">
        <w:rPr>
          <w:lang w:val="sr-Latn-CS"/>
        </w:rPr>
        <w:t xml:space="preserve"> je uvedena da ukaže na</w:t>
      </w:r>
      <w:r>
        <w:rPr>
          <w:lang w:val="sr-Latn-CS"/>
        </w:rPr>
        <w:t xml:space="preserve"> različite</w:t>
      </w:r>
      <w:r w:rsidR="00D27246">
        <w:rPr>
          <w:lang w:val="sr-Latn-CS"/>
        </w:rPr>
        <w:t xml:space="preserve"> mogućnost</w:t>
      </w:r>
      <w:r>
        <w:rPr>
          <w:lang w:val="sr-Latn-CS"/>
        </w:rPr>
        <w:t>i</w:t>
      </w:r>
      <w:r w:rsidR="00D27246">
        <w:rPr>
          <w:lang w:val="sr-Latn-CS"/>
        </w:rPr>
        <w:t xml:space="preserve"> pristupa svim osnovnim funkcionalnostima </w:t>
      </w:r>
      <w:r>
        <w:rPr>
          <w:lang w:val="sr-Latn-CS"/>
        </w:rPr>
        <w:t>veb aplikacije</w:t>
      </w:r>
      <w:r w:rsidR="00D27246">
        <w:rPr>
          <w:lang w:val="sr-Latn-CS"/>
        </w:rPr>
        <w:t xml:space="preserve"> vezanim za pregled informacija</w:t>
      </w:r>
      <w:r>
        <w:rPr>
          <w:lang w:val="sr-Latn-CS"/>
        </w:rPr>
        <w:t xml:space="preserve"> koje veb aplikacija nudi</w:t>
      </w:r>
      <w:r w:rsidR="00D27246">
        <w:rPr>
          <w:lang w:val="sr-Latn-CS"/>
        </w:rPr>
        <w:t xml:space="preserve">. </w:t>
      </w:r>
      <w:r>
        <w:rPr>
          <w:lang w:val="sr-Latn-CS"/>
        </w:rPr>
        <w:t>Samim tim što je navedeno da je to „registrovani korisnik“, jasno je da on mora biti registrovan.</w:t>
      </w:r>
    </w:p>
    <w:p w14:paraId="3BB380FC" w14:textId="77777777" w:rsidR="006E5E1D" w:rsidRPr="003372D3" w:rsidRDefault="006E5E1D" w:rsidP="006E5E1D">
      <w:pPr>
        <w:pStyle w:val="Heading2"/>
        <w:rPr>
          <w:lang w:val="sr-Latn-CS"/>
        </w:rPr>
      </w:pPr>
      <w:bookmarkStart w:id="6" w:name="_Toc163018895"/>
      <w:r>
        <w:rPr>
          <w:lang w:val="sr-Latn-CS"/>
        </w:rPr>
        <w:t>Administrator</w:t>
      </w:r>
      <w:bookmarkEnd w:id="6"/>
    </w:p>
    <w:p w14:paraId="70681EE2" w14:textId="77777777"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</w:t>
      </w:r>
      <w:r w:rsidR="00B12DE0">
        <w:rPr>
          <w:lang w:val="sr-Latn-CS"/>
        </w:rPr>
        <w:t>veb aplikacije</w:t>
      </w:r>
      <w:r>
        <w:rPr>
          <w:lang w:val="sr-Latn-CS"/>
        </w:rPr>
        <w:t>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  <w:r w:rsidR="00B12DE0">
        <w:rPr>
          <w:lang w:val="sr-Latn-CS"/>
        </w:rPr>
        <w:t xml:space="preserve"> </w:t>
      </w:r>
    </w:p>
    <w:p w14:paraId="6575AE0C" w14:textId="77777777" w:rsidR="00397DD2" w:rsidRDefault="006E5E1D" w:rsidP="00397DD2">
      <w:pPr>
        <w:pStyle w:val="Heading1"/>
        <w:rPr>
          <w:lang w:val="sr-Latn-CS"/>
        </w:rPr>
      </w:pPr>
      <w:bookmarkStart w:id="7" w:name="_Toc163018896"/>
      <w:r>
        <w:rPr>
          <w:lang w:val="sr-Latn-CS"/>
        </w:rPr>
        <w:lastRenderedPageBreak/>
        <w:t>Opis slučajeva korišćenja</w:t>
      </w:r>
      <w:bookmarkEnd w:id="7"/>
    </w:p>
    <w:p w14:paraId="6EA2FC91" w14:textId="77777777" w:rsidR="00786068" w:rsidRPr="003372D3" w:rsidRDefault="00786068" w:rsidP="00786068">
      <w:pPr>
        <w:pStyle w:val="Heading2"/>
        <w:rPr>
          <w:lang w:val="sr-Latn-CS"/>
        </w:rPr>
      </w:pPr>
      <w:bookmarkStart w:id="8" w:name="_Toc163018897"/>
      <w:r>
        <w:rPr>
          <w:lang w:val="sr-Latn-CS"/>
        </w:rPr>
        <w:t>Izbor jezika</w:t>
      </w:r>
      <w:bookmarkEnd w:id="8"/>
    </w:p>
    <w:p w14:paraId="7DC02A54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5024C8D5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Izbor između srpskog i engleskog jezika za prikaz informacija na portalu.</w:t>
      </w:r>
    </w:p>
    <w:p w14:paraId="2E397802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6DBDBC64" w14:textId="77777777" w:rsidR="000366F2" w:rsidRDefault="008B52C4" w:rsidP="00EB10DF">
      <w:pPr>
        <w:pStyle w:val="BodyText"/>
        <w:rPr>
          <w:lang w:val="sr-Latn-CS"/>
        </w:rPr>
      </w:pPr>
      <w:r>
        <w:rPr>
          <w:lang w:val="sr-Latn-CS"/>
        </w:rPr>
        <w:t>Administrator, posetilac (neregistrovani korisnik) i registrovani korisnik.</w:t>
      </w:r>
    </w:p>
    <w:p w14:paraId="22F1361A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1AB53AF8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5A4066C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70973E44" w14:textId="77777777"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za promenu jezika za prikaz informacija sa bilo koje stranice </w:t>
      </w:r>
      <w:r w:rsidR="008B52C4">
        <w:rPr>
          <w:lang w:val="sr-Latn-CS"/>
        </w:rPr>
        <w:t>veb aplikacije.</w:t>
      </w:r>
    </w:p>
    <w:p w14:paraId="753C9928" w14:textId="77777777" w:rsidR="0094609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osvežava i prikazuje na izabranom jeziku.</w:t>
      </w:r>
    </w:p>
    <w:p w14:paraId="30CC8772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0366F2" w:rsidRPr="007E0B43">
        <w:rPr>
          <w:b/>
          <w:bCs/>
          <w:lang w:val="sr-Latn-CS"/>
        </w:rPr>
        <w:t>:</w:t>
      </w:r>
    </w:p>
    <w:p w14:paraId="3174FA41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FB16148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02EE06EA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Jezik je promenjen.</w:t>
      </w:r>
    </w:p>
    <w:p w14:paraId="008BE6F3" w14:textId="77777777" w:rsidR="000366F2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227A4A4" w14:textId="77777777" w:rsidR="007E0B43" w:rsidRDefault="007E0B43" w:rsidP="00EB10DF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15E3E012" w14:textId="77777777" w:rsidR="00786068" w:rsidRPr="003372D3" w:rsidRDefault="008B52C4" w:rsidP="00786068">
      <w:pPr>
        <w:pStyle w:val="Heading2"/>
        <w:rPr>
          <w:lang w:val="sr-Latn-CS"/>
        </w:rPr>
      </w:pPr>
      <w:r>
        <w:rPr>
          <w:lang w:val="sr-Latn-CS"/>
        </w:rPr>
        <w:t xml:space="preserve">Prijavljivanje na sistem </w:t>
      </w:r>
    </w:p>
    <w:p w14:paraId="6217D79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7B722C4" w14:textId="77777777" w:rsidR="007E0B43" w:rsidRDefault="000759AD" w:rsidP="007E0B43">
      <w:pPr>
        <w:pStyle w:val="BodyText"/>
        <w:rPr>
          <w:lang w:val="sr-Latn-CS"/>
        </w:rPr>
      </w:pPr>
      <w:r>
        <w:rPr>
          <w:lang w:val="sr-Latn-BA"/>
        </w:rPr>
        <w:t>Prijavljivanje korisnika na sistem u cilju pristupa specifičnim funkcijama koje zahtevaju autorizaciju, kao i stičanje određenih mogućnosti koje se stiču prijavljivanjem.</w:t>
      </w:r>
    </w:p>
    <w:p w14:paraId="57BD93D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EDE7D3F" w14:textId="77777777" w:rsidR="007E0B43" w:rsidRDefault="000759AD" w:rsidP="007E0B43">
      <w:pPr>
        <w:pStyle w:val="BodyText"/>
        <w:rPr>
          <w:lang w:val="sr-Latn-CS"/>
        </w:rPr>
      </w:pPr>
      <w:r>
        <w:rPr>
          <w:lang w:val="sr-Latn-CS"/>
        </w:rPr>
        <w:t>Administrator i registrovani korisnik. Prijaviti se može i neregistrovani korisnik, ako želi, narsavno.</w:t>
      </w:r>
    </w:p>
    <w:p w14:paraId="5877AC4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21A250D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00C08BD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B80A2A" w14:textId="77777777" w:rsidR="001B53D7" w:rsidRPr="007E0B43" w:rsidRDefault="001B53D7" w:rsidP="001B53D7">
      <w:pPr>
        <w:pStyle w:val="BodyText"/>
        <w:keepNext/>
        <w:numPr>
          <w:ilvl w:val="0"/>
          <w:numId w:val="5"/>
        </w:numPr>
        <w:rPr>
          <w:b/>
          <w:bCs/>
          <w:lang w:val="sr-Latn-CS"/>
        </w:rPr>
      </w:pPr>
      <w:r>
        <w:rPr>
          <w:bCs/>
          <w:lang w:val="sr-Latn-CS"/>
        </w:rPr>
        <w:t xml:space="preserve">Korisnik bira </w:t>
      </w:r>
      <w:r w:rsidR="007904A9">
        <w:rPr>
          <w:bCs/>
          <w:lang w:val="sr-Latn-CS"/>
        </w:rPr>
        <w:t>opciju prijavljivanje</w:t>
      </w:r>
      <w:r>
        <w:rPr>
          <w:bCs/>
          <w:lang w:val="sr-Latn-CS"/>
        </w:rPr>
        <w:t xml:space="preserve"> sa bilo koje stranice aplikacije.</w:t>
      </w:r>
    </w:p>
    <w:p w14:paraId="376AAD06" w14:textId="77777777"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="000759AD">
        <w:rPr>
          <w:lang w:val="sr-Latn-CS"/>
        </w:rPr>
        <w:t>Administrator/Korisnik u zavisnosti od svoje uloge u veb aplikaciji.</w:t>
      </w:r>
    </w:p>
    <w:p w14:paraId="127C88C3" w14:textId="77777777"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0759AD">
        <w:rPr>
          <w:lang w:val="sr-Latn-CS"/>
        </w:rPr>
        <w:t>forma za unos</w:t>
      </w:r>
      <w:r w:rsidR="00D17019">
        <w:rPr>
          <w:lang w:val="sr-Latn-CS"/>
        </w:rPr>
        <w:t xml:space="preserve"> korisni</w:t>
      </w:r>
      <w:r w:rsidR="00D17019">
        <w:rPr>
          <w:lang w:val="sr-Latn-RS"/>
        </w:rPr>
        <w:t xml:space="preserve">čkog imena i lozinke. </w:t>
      </w:r>
    </w:p>
    <w:p w14:paraId="4E97628D" w14:textId="77777777" w:rsidR="00361326" w:rsidRDefault="00361326" w:rsidP="00361326">
      <w:pPr>
        <w:pStyle w:val="BodyText"/>
        <w:numPr>
          <w:ilvl w:val="0"/>
          <w:numId w:val="5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Administrator/Korisnik unosi </w:t>
      </w:r>
      <w:r w:rsidR="00D17019">
        <w:rPr>
          <w:lang w:val="sr-Latn-BA"/>
        </w:rPr>
        <w:t>podatke</w:t>
      </w:r>
      <w:r>
        <w:rPr>
          <w:lang w:val="sr-Latn-BA"/>
        </w:rPr>
        <w:t xml:space="preserve">, te nakon toga aktivira komandu </w:t>
      </w:r>
      <w:r>
        <w:rPr>
          <w:i/>
          <w:iCs/>
          <w:lang w:val="sr-Latn-BA"/>
        </w:rPr>
        <w:t>Prijavi se kao administrator ili Prijavi se kao korisnik</w:t>
      </w:r>
      <w:r>
        <w:rPr>
          <w:lang w:val="sr-Latn-BA"/>
        </w:rPr>
        <w:t>.</w:t>
      </w:r>
    </w:p>
    <w:p w14:paraId="20ACA087" w14:textId="77777777" w:rsidR="00361326" w:rsidRDefault="00361326" w:rsidP="00361326">
      <w:pPr>
        <w:pStyle w:val="BodyText"/>
        <w:numPr>
          <w:ilvl w:val="0"/>
          <w:numId w:val="5"/>
        </w:numPr>
        <w:spacing w:line="276" w:lineRule="auto"/>
        <w:rPr>
          <w:lang w:val="sr-Latn-BA"/>
        </w:rPr>
      </w:pPr>
      <w:r>
        <w:rPr>
          <w:lang w:val="sr-Latn-BA"/>
        </w:rPr>
        <w:t>Uneti podatak se proverava [izuzetak: Uneli ste pogrešnu lozinku. Pokušajte ponovo. ].</w:t>
      </w:r>
    </w:p>
    <w:p w14:paraId="199724B3" w14:textId="77777777" w:rsidR="000759AD" w:rsidRDefault="0036132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početna strana.</w:t>
      </w:r>
    </w:p>
    <w:p w14:paraId="5667AFB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62CC93EF" w14:textId="77777777" w:rsidR="007E0B43" w:rsidRDefault="00361326" w:rsidP="00361326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                </w:t>
      </w:r>
      <w:r>
        <w:rPr>
          <w:lang w:val="sr-Latn-BA"/>
        </w:rPr>
        <w:t>[</w:t>
      </w:r>
      <w:r>
        <w:rPr>
          <w:i/>
          <w:iCs/>
          <w:lang w:val="sr-Latn-BA"/>
        </w:rPr>
        <w:t>Uneli ste pogrešnu lozinku. Pokušajte ponovo.</w:t>
      </w:r>
      <w:r>
        <w:rPr>
          <w:lang w:val="sr-Latn-BA"/>
        </w:rPr>
        <w:t>] Prikazuje se obaveštenje na formi za unos lozinke.</w:t>
      </w:r>
    </w:p>
    <w:p w14:paraId="5D54283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0097B182" w14:textId="77777777" w:rsidR="00361326" w:rsidRDefault="00361326" w:rsidP="00361326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Administrator/Korisnik je prijavljen na sistem i ima pristup svim funkcijama sistema i sve mogućnosti shodno svojoj ulozi u veb aplikaciji, a koje je stekao prijavljivanjem.</w:t>
      </w:r>
      <w:r w:rsidR="00243B40">
        <w:rPr>
          <w:lang w:val="sr-Latn-BA"/>
        </w:rPr>
        <w:t xml:space="preserve"> Korisnik je prebačen na početnu stranicu.</w:t>
      </w:r>
    </w:p>
    <w:p w14:paraId="56816E70" w14:textId="77777777" w:rsidR="007E0B43" w:rsidRPr="00361326" w:rsidRDefault="007E0B43" w:rsidP="003A60C6">
      <w:pPr>
        <w:pStyle w:val="BodyText"/>
        <w:rPr>
          <w:lang w:val="sr-Latn-BA"/>
        </w:rPr>
      </w:pPr>
    </w:p>
    <w:p w14:paraId="3E76B0F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A6F6604" w14:textId="77777777" w:rsidR="007E0B43" w:rsidRDefault="00243B40" w:rsidP="00243B40">
      <w:pPr>
        <w:pStyle w:val="BodyText"/>
        <w:ind w:left="0"/>
        <w:rPr>
          <w:lang w:val="sr-Latn-CS"/>
        </w:rPr>
      </w:pPr>
      <w:r>
        <w:rPr>
          <w:highlight w:val="yellow"/>
          <w:lang w:val="sr-Latn-CS"/>
        </w:rPr>
        <w:t xml:space="preserve">               </w:t>
      </w:r>
      <w:r w:rsidR="00AE66E3">
        <w:rPr>
          <w:noProof/>
          <w:lang w:val="sr-Latn-CS"/>
        </w:rPr>
        <w:drawing>
          <wp:inline distT="0" distB="0" distL="0" distR="0" wp14:anchorId="3CE205C4" wp14:editId="46040F23">
            <wp:extent cx="6648450" cy="218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975" cy="21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9E70" w14:textId="77777777" w:rsidR="00786068" w:rsidRPr="003372D3" w:rsidRDefault="00361326" w:rsidP="00786068">
      <w:pPr>
        <w:pStyle w:val="Heading2"/>
        <w:rPr>
          <w:lang w:val="sr-Latn-CS"/>
        </w:rPr>
      </w:pPr>
      <w:r>
        <w:rPr>
          <w:lang w:val="sr-Latn-CS"/>
        </w:rPr>
        <w:t>Obnova lozinke</w:t>
      </w:r>
    </w:p>
    <w:p w14:paraId="5C30199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C53573B" w14:textId="77777777" w:rsidR="005D0928" w:rsidRDefault="005D0928" w:rsidP="005D0928">
      <w:pPr>
        <w:spacing w:line="276" w:lineRule="auto"/>
        <w:ind w:left="720"/>
        <w:rPr>
          <w:lang w:val="sr-Latn-BA"/>
        </w:rPr>
      </w:pPr>
      <w:r>
        <w:rPr>
          <w:lang w:val="sr-Latn-BA"/>
        </w:rPr>
        <w:t>Obnova lozinke u slučaju zaboravljanja unošenjem odgovora na sigurnosno pitanje. Menjanje lozinke.</w:t>
      </w:r>
    </w:p>
    <w:p w14:paraId="644638F0" w14:textId="77777777" w:rsidR="007E0B43" w:rsidRDefault="007E0B43" w:rsidP="007E0B43">
      <w:pPr>
        <w:pStyle w:val="BodyText"/>
        <w:rPr>
          <w:lang w:val="sr-Latn-CS"/>
        </w:rPr>
      </w:pPr>
    </w:p>
    <w:p w14:paraId="75034C7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A99660C" w14:textId="77777777" w:rsidR="007E0B43" w:rsidRDefault="005D0928" w:rsidP="007E0B43">
      <w:pPr>
        <w:pStyle w:val="BodyText"/>
        <w:rPr>
          <w:lang w:val="sr-Latn-CS"/>
        </w:rPr>
      </w:pPr>
      <w:r>
        <w:rPr>
          <w:lang w:val="sr-Latn-CS"/>
        </w:rPr>
        <w:t xml:space="preserve">Administrator i registrovani korisnik. </w:t>
      </w:r>
    </w:p>
    <w:p w14:paraId="09EC94B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129084" w14:textId="77777777" w:rsidR="007E0B43" w:rsidRDefault="005D0928" w:rsidP="007E0B43">
      <w:pPr>
        <w:pStyle w:val="BodyText"/>
        <w:rPr>
          <w:lang w:val="sr-Latn-CS"/>
        </w:rPr>
      </w:pPr>
      <w:r>
        <w:rPr>
          <w:lang w:val="sr-Latn-CS"/>
        </w:rPr>
        <w:t>Otvaranje forme za prijavljivanje.</w:t>
      </w:r>
    </w:p>
    <w:p w14:paraId="673EF5D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56A036E" w14:textId="77777777" w:rsidR="007E0B43" w:rsidRPr="005D0928" w:rsidRDefault="005D0928" w:rsidP="005D0928">
      <w:pPr>
        <w:numPr>
          <w:ilvl w:val="0"/>
          <w:numId w:val="23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Korisnik klikom na labelu </w:t>
      </w:r>
      <w:r>
        <w:rPr>
          <w:i/>
          <w:lang w:val="sr-Latn-BA"/>
        </w:rPr>
        <w:t>Zaboravili ste lozinku? Kliknite ovde</w:t>
      </w:r>
      <w:r>
        <w:rPr>
          <w:lang w:val="sr-Latn-BA"/>
        </w:rPr>
        <w:t xml:space="preserve"> otvara formu za obnovu lozinke.</w:t>
      </w:r>
    </w:p>
    <w:p w14:paraId="7F129A5A" w14:textId="77777777" w:rsidR="005D0928" w:rsidRDefault="005D0928" w:rsidP="005D0928">
      <w:pPr>
        <w:numPr>
          <w:ilvl w:val="0"/>
          <w:numId w:val="23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Klikom na dugme </w:t>
      </w:r>
      <w:r>
        <w:rPr>
          <w:i/>
          <w:lang w:val="sr-Latn-BA"/>
        </w:rPr>
        <w:t>Traži pitanje</w:t>
      </w:r>
      <w:r>
        <w:rPr>
          <w:lang w:val="sr-Latn-BA"/>
        </w:rPr>
        <w:t>, dobija pitanje na koje treba da odgovori.</w:t>
      </w:r>
    </w:p>
    <w:p w14:paraId="07B87798" w14:textId="77777777" w:rsidR="005D0928" w:rsidRDefault="005D0928" w:rsidP="005D0928">
      <w:pPr>
        <w:numPr>
          <w:ilvl w:val="0"/>
          <w:numId w:val="23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Unosi odgovor na pitanje i nakon toga aktivira komandu </w:t>
      </w:r>
      <w:r>
        <w:rPr>
          <w:i/>
          <w:lang w:val="sr-Latn-BA"/>
        </w:rPr>
        <w:t>Prikazi lozinku.</w:t>
      </w:r>
    </w:p>
    <w:p w14:paraId="4AD0B04D" w14:textId="77777777" w:rsidR="005D0928" w:rsidRDefault="005D0928" w:rsidP="005D0928">
      <w:pPr>
        <w:pStyle w:val="BodyText"/>
        <w:numPr>
          <w:ilvl w:val="0"/>
          <w:numId w:val="23"/>
        </w:numPr>
        <w:spacing w:line="276" w:lineRule="auto"/>
        <w:rPr>
          <w:lang w:val="sr-Latn-BA"/>
        </w:rPr>
      </w:pPr>
      <w:r>
        <w:rPr>
          <w:lang w:val="sr-Latn-BA"/>
        </w:rPr>
        <w:t>Uneti podatak se proverava [izuzetak: Odgovor nije tačan. ].</w:t>
      </w:r>
    </w:p>
    <w:p w14:paraId="430848A6" w14:textId="77777777" w:rsidR="0025395B" w:rsidRPr="005D0928" w:rsidRDefault="005D0928" w:rsidP="005D0928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BA"/>
        </w:rPr>
        <w:t>Prikazuje se lozinka.</w:t>
      </w:r>
    </w:p>
    <w:p w14:paraId="2FD7D781" w14:textId="77777777" w:rsidR="005D0928" w:rsidRDefault="005D0928" w:rsidP="005D0928">
      <w:pPr>
        <w:numPr>
          <w:ilvl w:val="0"/>
          <w:numId w:val="23"/>
        </w:numPr>
        <w:spacing w:line="276" w:lineRule="auto"/>
        <w:rPr>
          <w:lang w:val="sr-Latn-BA"/>
        </w:rPr>
      </w:pPr>
      <w:r>
        <w:rPr>
          <w:lang w:val="sr-Latn-BA"/>
        </w:rPr>
        <w:t>U naznačenom polju uneti  novu lozinku.</w:t>
      </w:r>
    </w:p>
    <w:p w14:paraId="0673497B" w14:textId="77777777" w:rsidR="005D0928" w:rsidRDefault="005D0928" w:rsidP="005D0928">
      <w:pPr>
        <w:numPr>
          <w:ilvl w:val="0"/>
          <w:numId w:val="23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Aktivirati komandu </w:t>
      </w:r>
      <w:r>
        <w:rPr>
          <w:i/>
          <w:lang w:val="sr-Latn-BA"/>
        </w:rPr>
        <w:t>Obnovi lozinku.</w:t>
      </w:r>
    </w:p>
    <w:p w14:paraId="0FD6B074" w14:textId="77777777" w:rsidR="005D0928" w:rsidRDefault="005D0928" w:rsidP="005D0928">
      <w:pPr>
        <w:pStyle w:val="BodyText"/>
        <w:rPr>
          <w:lang w:val="sr-Latn-CS"/>
        </w:rPr>
      </w:pPr>
    </w:p>
    <w:p w14:paraId="3A3C118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D795B82" w14:textId="77777777" w:rsidR="005D0928" w:rsidRDefault="005D0928" w:rsidP="005D0928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[</w:t>
      </w:r>
      <w:r>
        <w:rPr>
          <w:i/>
          <w:iCs/>
          <w:lang w:val="sr-Latn-BA"/>
        </w:rPr>
        <w:t>Odgovor nije tačan.</w:t>
      </w:r>
      <w:r>
        <w:rPr>
          <w:lang w:val="sr-Latn-BA"/>
        </w:rPr>
        <w:t>] Prikazuje se obaveštenje na formi za obnovu lozinke.</w:t>
      </w:r>
    </w:p>
    <w:p w14:paraId="23B8608C" w14:textId="77777777" w:rsidR="007E0B43" w:rsidRPr="005D0928" w:rsidRDefault="007E0B43" w:rsidP="007E0B43">
      <w:pPr>
        <w:pStyle w:val="BodyText"/>
        <w:rPr>
          <w:lang w:val="sr-Latn-BA"/>
        </w:rPr>
      </w:pPr>
    </w:p>
    <w:p w14:paraId="735C97E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423D3A5C" w14:textId="77777777" w:rsidR="005D0928" w:rsidRDefault="005D0928" w:rsidP="005D0928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Korisniku je prikazana lozinka. Lozinka je izmenjena.</w:t>
      </w:r>
    </w:p>
    <w:p w14:paraId="41F4BE8D" w14:textId="77777777" w:rsidR="007E0B43" w:rsidRDefault="007E0B43" w:rsidP="007E0B43">
      <w:pPr>
        <w:pStyle w:val="BodyText"/>
        <w:rPr>
          <w:lang w:val="sr-Latn-CS"/>
        </w:rPr>
      </w:pPr>
    </w:p>
    <w:p w14:paraId="653F0CF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EE19FEC" w14:textId="77777777" w:rsidR="007E0B43" w:rsidRDefault="007E0B43" w:rsidP="007E0B4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70C0F70D" w14:textId="77777777" w:rsidR="00786068" w:rsidRPr="003372D3" w:rsidRDefault="00EA7A7F" w:rsidP="00786068">
      <w:pPr>
        <w:pStyle w:val="Heading2"/>
        <w:rPr>
          <w:lang w:val="sr-Latn-CS"/>
        </w:rPr>
      </w:pPr>
      <w:r>
        <w:rPr>
          <w:lang w:val="sr-Latn-CS"/>
        </w:rPr>
        <w:t xml:space="preserve">Unos osnovnih podataka o poklonima </w:t>
      </w:r>
    </w:p>
    <w:p w14:paraId="35D2912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A176081" w14:textId="77777777" w:rsidR="001B2906" w:rsidRDefault="001B2906" w:rsidP="001B2906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Dodavanje novih podataka (naziv, slika) o poklonima i artiklima iz ponude gift shopa.</w:t>
      </w:r>
    </w:p>
    <w:p w14:paraId="1DDE1ED0" w14:textId="77777777" w:rsidR="007E0B43" w:rsidRPr="001B2906" w:rsidRDefault="007E0B43" w:rsidP="00E55045">
      <w:pPr>
        <w:pStyle w:val="BodyText"/>
        <w:rPr>
          <w:lang w:val="sr-Latn-BA"/>
        </w:rPr>
      </w:pPr>
    </w:p>
    <w:p w14:paraId="6D50E54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377EAB2" w14:textId="77777777" w:rsidR="007E0B43" w:rsidRDefault="001B2906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3A7380B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C1D9BFB" w14:textId="77777777" w:rsidR="007E0B43" w:rsidRDefault="001B2906" w:rsidP="007E0B43">
      <w:pPr>
        <w:pStyle w:val="BodyText"/>
        <w:rPr>
          <w:lang w:val="sr-Latn-CS"/>
        </w:rPr>
      </w:pPr>
      <w:r>
        <w:rPr>
          <w:lang w:val="sr-Latn-CS"/>
        </w:rPr>
        <w:t>Prijavljivanje na sistem kao administrator.</w:t>
      </w:r>
    </w:p>
    <w:p w14:paraId="16F5F28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466191B" w14:textId="77777777" w:rsidR="007E0B43" w:rsidRDefault="001B2906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Administrator </w:t>
      </w:r>
      <w:r w:rsidR="00373231">
        <w:rPr>
          <w:lang w:val="sr-Latn-CS"/>
        </w:rPr>
        <w:t xml:space="preserve"> bira </w:t>
      </w:r>
      <w:r>
        <w:rPr>
          <w:lang w:val="sr-Latn-CS"/>
        </w:rPr>
        <w:t>karticu CELOKUPNA PONUDA GIFT SHOPA.</w:t>
      </w:r>
    </w:p>
    <w:p w14:paraId="0BDE0883" w14:textId="77777777" w:rsidR="001B2906" w:rsidRPr="001B2906" w:rsidRDefault="001B2906" w:rsidP="001B2906">
      <w:pPr>
        <w:pStyle w:val="ListParagraph"/>
        <w:numPr>
          <w:ilvl w:val="0"/>
          <w:numId w:val="7"/>
        </w:numPr>
        <w:spacing w:line="276" w:lineRule="auto"/>
        <w:rPr>
          <w:lang w:val="sr-Latn-BA"/>
        </w:rPr>
      </w:pPr>
      <w:bookmarkStart w:id="9" w:name="_Hlk88740933"/>
      <w:r w:rsidRPr="001B2906">
        <w:rPr>
          <w:lang w:val="sr-Latn-BA"/>
        </w:rPr>
        <w:t>Prikazuje se forma koja sadrži informacije o artiklima koji čine ponudu gift shopa.</w:t>
      </w:r>
    </w:p>
    <w:bookmarkEnd w:id="9"/>
    <w:p w14:paraId="5FF94C0D" w14:textId="77777777" w:rsidR="001B2906" w:rsidRPr="001B2906" w:rsidRDefault="001B2906" w:rsidP="001B2906">
      <w:pPr>
        <w:pStyle w:val="ListParagraph"/>
        <w:numPr>
          <w:ilvl w:val="0"/>
          <w:numId w:val="7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Administrator </w:t>
      </w:r>
      <w:r w:rsidRPr="001B2906">
        <w:rPr>
          <w:lang w:val="sr-Latn-BA"/>
        </w:rPr>
        <w:t xml:space="preserve">bira opciju </w:t>
      </w:r>
      <w:r w:rsidRPr="001B2906">
        <w:rPr>
          <w:i/>
          <w:lang w:val="sr-Latn-BA"/>
        </w:rPr>
        <w:t>Izmena sadržaja.</w:t>
      </w:r>
    </w:p>
    <w:p w14:paraId="79E76CFB" w14:textId="77777777" w:rsidR="001B2906" w:rsidRPr="001B2906" w:rsidRDefault="001B2906" w:rsidP="001B2906">
      <w:pPr>
        <w:pStyle w:val="ListParagraph"/>
        <w:numPr>
          <w:ilvl w:val="0"/>
          <w:numId w:val="7"/>
        </w:numPr>
        <w:spacing w:line="276" w:lineRule="auto"/>
        <w:rPr>
          <w:lang w:val="sr-Latn-BA"/>
        </w:rPr>
      </w:pPr>
      <w:bookmarkStart w:id="10" w:name="_Hlk88741022"/>
      <w:r w:rsidRPr="001B2906">
        <w:rPr>
          <w:lang w:val="sr-Latn-BA"/>
        </w:rPr>
        <w:t xml:space="preserve">Prikazuje se forma koja sadrži polja za unos novih podataka (Naziv, slika) kao i tabela koja sadrži sve informacije o </w:t>
      </w:r>
      <w:r>
        <w:rPr>
          <w:lang w:val="sr-Latn-BA"/>
        </w:rPr>
        <w:t>poklonima koji čine ponudu gift shopa.</w:t>
      </w:r>
    </w:p>
    <w:p w14:paraId="3E4CC65B" w14:textId="77777777" w:rsidR="001B2906" w:rsidRPr="001B2906" w:rsidRDefault="001B2906" w:rsidP="001B2906">
      <w:pPr>
        <w:pStyle w:val="ListParagraph"/>
        <w:numPr>
          <w:ilvl w:val="0"/>
          <w:numId w:val="7"/>
        </w:numPr>
        <w:spacing w:line="276" w:lineRule="auto"/>
        <w:rPr>
          <w:lang w:val="sr-Latn-BA"/>
        </w:rPr>
      </w:pPr>
      <w:bookmarkStart w:id="11" w:name="_Hlk88771018"/>
      <w:bookmarkEnd w:id="10"/>
      <w:r w:rsidRPr="001B2906">
        <w:rPr>
          <w:lang w:val="sr-Latn-BA"/>
        </w:rPr>
        <w:t>Nakon unosa zahtevanih podataka</w:t>
      </w:r>
      <w:r>
        <w:rPr>
          <w:lang w:val="sr-Latn-BA"/>
        </w:rPr>
        <w:t>, administrator</w:t>
      </w:r>
      <w:r w:rsidRPr="001B2906">
        <w:rPr>
          <w:lang w:val="sr-Latn-BA"/>
        </w:rPr>
        <w:t xml:space="preserve"> bira opciju </w:t>
      </w:r>
      <w:r w:rsidRPr="001B2906">
        <w:rPr>
          <w:i/>
          <w:lang w:val="sr-Latn-BA"/>
        </w:rPr>
        <w:t>Dodaj</w:t>
      </w:r>
      <w:r w:rsidRPr="001B2906">
        <w:rPr>
          <w:lang w:val="sr-Latn-BA"/>
        </w:rPr>
        <w:t>.</w:t>
      </w:r>
    </w:p>
    <w:bookmarkEnd w:id="11"/>
    <w:p w14:paraId="22625D90" w14:textId="77777777" w:rsidR="001B2906" w:rsidRPr="001B2906" w:rsidRDefault="001B2906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BA"/>
        </w:rPr>
        <w:t>Vrši se provera podataka [izuzeci: Nisu uneti svi podaci.; Naziv slike ne postoji. ; Id već postoji.].</w:t>
      </w:r>
    </w:p>
    <w:p w14:paraId="32AC223F" w14:textId="77777777" w:rsidR="00D76796" w:rsidRPr="00D76796" w:rsidRDefault="00D76796" w:rsidP="00D76796">
      <w:pPr>
        <w:rPr>
          <w:lang w:val="sr-Latn-CS"/>
        </w:rPr>
      </w:pPr>
      <w:r w:rsidRPr="00D76796">
        <w:rPr>
          <w:lang w:val="sr-Latn-CS"/>
        </w:rPr>
        <w:t>Nakon unosa zahtevanih podataka, administrator bira opciju Dodaj.</w:t>
      </w:r>
    </w:p>
    <w:p w14:paraId="10AAA8E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E1F3DFF" w14:textId="77777777" w:rsidR="00231B98" w:rsidRDefault="00231B98" w:rsidP="00231B98">
      <w:pPr>
        <w:pStyle w:val="BodyText"/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>[</w:t>
      </w:r>
      <w:r>
        <w:rPr>
          <w:i/>
          <w:iCs/>
          <w:lang w:val="sr-Latn-BA"/>
        </w:rPr>
        <w:t>Nisu uneti svi podaci.</w:t>
      </w:r>
      <w:r>
        <w:rPr>
          <w:lang w:val="sr-Latn-BA"/>
        </w:rPr>
        <w:t>] Prikazuje se poruka o grešci na formi za unos podataka.</w:t>
      </w:r>
    </w:p>
    <w:p w14:paraId="0F9A5ECB" w14:textId="77777777" w:rsidR="00231B98" w:rsidRDefault="00231B98" w:rsidP="00231B98">
      <w:pPr>
        <w:pStyle w:val="BodyText"/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>[Naziv slike ne postoji] Prikazuje se poruka o grešci na formi za unos podataka.</w:t>
      </w:r>
    </w:p>
    <w:p w14:paraId="30334EAA" w14:textId="77777777" w:rsidR="00231B98" w:rsidRDefault="00231B98" w:rsidP="00231B98">
      <w:pPr>
        <w:pStyle w:val="BodyText"/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>[Id već postoji.] Prikazuje se poruka o grešci na formi za unos podataka.</w:t>
      </w:r>
    </w:p>
    <w:p w14:paraId="3B5D9D16" w14:textId="77777777" w:rsidR="007E0B43" w:rsidRPr="00231B98" w:rsidRDefault="007E0B43" w:rsidP="007E0B43">
      <w:pPr>
        <w:pStyle w:val="BodyText"/>
        <w:rPr>
          <w:lang w:val="sr-Latn-BA"/>
        </w:rPr>
      </w:pPr>
    </w:p>
    <w:p w14:paraId="116019D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ECC9743" w14:textId="77777777" w:rsidR="007E0B43" w:rsidRDefault="00231B98" w:rsidP="00B40836">
      <w:pPr>
        <w:pStyle w:val="BodyText"/>
        <w:rPr>
          <w:lang w:val="sr-Latn-CS"/>
        </w:rPr>
      </w:pPr>
      <w:r>
        <w:rPr>
          <w:lang w:val="sr-Latn-CS"/>
        </w:rPr>
        <w:t>Novi podaci su dodati.</w:t>
      </w:r>
    </w:p>
    <w:p w14:paraId="79D3C1B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BBBD4FC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7FE6AE45" w14:textId="77777777" w:rsidR="00786068" w:rsidRPr="003372D3" w:rsidRDefault="00231B98" w:rsidP="00786068">
      <w:pPr>
        <w:pStyle w:val="Heading2"/>
        <w:rPr>
          <w:lang w:val="sr-Latn-CS"/>
        </w:rPr>
      </w:pPr>
      <w:r>
        <w:rPr>
          <w:lang w:val="sr-Latn-CS"/>
        </w:rPr>
        <w:t xml:space="preserve">Brisanje osnovnih podataka o poklonima </w:t>
      </w:r>
    </w:p>
    <w:p w14:paraId="4FB88E6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63B7FF2" w14:textId="77777777" w:rsidR="00957551" w:rsidRDefault="00957551" w:rsidP="00957551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Brisanje podataka o poklonima koji su rasprodati i trenutno ih nema u prodaji.</w:t>
      </w:r>
    </w:p>
    <w:p w14:paraId="63A85D26" w14:textId="77777777" w:rsidR="007E0B43" w:rsidRPr="00957551" w:rsidRDefault="007E0B43" w:rsidP="007E0B43">
      <w:pPr>
        <w:pStyle w:val="BodyText"/>
        <w:rPr>
          <w:lang w:val="sr-Latn-BA"/>
        </w:rPr>
      </w:pPr>
    </w:p>
    <w:p w14:paraId="4D0A6CE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240165B7" w14:textId="77777777" w:rsidR="007E0B43" w:rsidRDefault="00957551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64A7D7F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6164C86" w14:textId="77777777" w:rsidR="007E0B43" w:rsidRDefault="00957551" w:rsidP="007E0B43">
      <w:pPr>
        <w:pStyle w:val="BodyText"/>
        <w:rPr>
          <w:lang w:val="sr-Latn-CS"/>
        </w:rPr>
      </w:pPr>
      <w:r>
        <w:rPr>
          <w:lang w:val="sr-Latn-CS"/>
        </w:rPr>
        <w:t>Prijavljivanje na sistem kao administrator.</w:t>
      </w:r>
    </w:p>
    <w:p w14:paraId="70825FF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4A82B72" w14:textId="77777777" w:rsidR="00D76796" w:rsidRPr="00D76796" w:rsidRDefault="00D76796" w:rsidP="00D76796">
      <w:pPr>
        <w:pStyle w:val="ListParagraph"/>
        <w:numPr>
          <w:ilvl w:val="0"/>
          <w:numId w:val="8"/>
        </w:numPr>
        <w:rPr>
          <w:lang w:val="sr-Latn-CS"/>
        </w:rPr>
      </w:pPr>
      <w:bookmarkStart w:id="12" w:name="_Hlk88767721"/>
      <w:bookmarkStart w:id="13" w:name="_Hlk88742200"/>
      <w:r>
        <w:rPr>
          <w:lang w:val="sr-Latn-CS"/>
        </w:rPr>
        <w:t>Administrator bira karticu CELOKUPNA PONUDA GIFT SHOPA.</w:t>
      </w:r>
    </w:p>
    <w:p w14:paraId="52978E8D" w14:textId="77777777" w:rsidR="00957551" w:rsidRPr="001B2906" w:rsidRDefault="00957551" w:rsidP="00957551">
      <w:pPr>
        <w:pStyle w:val="ListParagraph"/>
        <w:numPr>
          <w:ilvl w:val="0"/>
          <w:numId w:val="8"/>
        </w:numPr>
        <w:spacing w:line="276" w:lineRule="auto"/>
        <w:rPr>
          <w:lang w:val="sr-Latn-BA"/>
        </w:rPr>
      </w:pPr>
      <w:bookmarkStart w:id="14" w:name="_Hlk88771541"/>
      <w:r w:rsidRPr="001B2906">
        <w:rPr>
          <w:lang w:val="sr-Latn-BA"/>
        </w:rPr>
        <w:t>Prikazuje se forma koja sadrži informacije o artiklima koji čine ponudu gift shopa.</w:t>
      </w:r>
    </w:p>
    <w:p w14:paraId="1B44A4C5" w14:textId="77777777" w:rsidR="00F93061" w:rsidRDefault="00957551" w:rsidP="00F93061">
      <w:pPr>
        <w:pStyle w:val="BodyText"/>
        <w:numPr>
          <w:ilvl w:val="0"/>
          <w:numId w:val="8"/>
        </w:numPr>
        <w:rPr>
          <w:lang w:val="sr-Latn-CS"/>
        </w:rPr>
      </w:pPr>
      <w:bookmarkStart w:id="15" w:name="_Hlk88771566"/>
      <w:bookmarkEnd w:id="12"/>
      <w:bookmarkEnd w:id="14"/>
      <w:r>
        <w:rPr>
          <w:lang w:val="sr-Latn-CS"/>
        </w:rPr>
        <w:t xml:space="preserve">Administrator bira opciju </w:t>
      </w:r>
      <w:r>
        <w:rPr>
          <w:i/>
          <w:lang w:val="sr-Latn-CS"/>
        </w:rPr>
        <w:t>Izmena sadržaja</w:t>
      </w:r>
      <w:bookmarkEnd w:id="15"/>
      <w:r>
        <w:rPr>
          <w:i/>
          <w:lang w:val="sr-Latn-CS"/>
        </w:rPr>
        <w:t>.</w:t>
      </w:r>
    </w:p>
    <w:p w14:paraId="3371E279" w14:textId="77777777" w:rsidR="00957551" w:rsidRPr="001B2906" w:rsidRDefault="00957551" w:rsidP="00957551">
      <w:pPr>
        <w:pStyle w:val="ListParagraph"/>
        <w:numPr>
          <w:ilvl w:val="0"/>
          <w:numId w:val="8"/>
        </w:numPr>
        <w:spacing w:line="276" w:lineRule="auto"/>
        <w:rPr>
          <w:lang w:val="sr-Latn-BA"/>
        </w:rPr>
      </w:pPr>
      <w:bookmarkStart w:id="16" w:name="_Hlk88771720"/>
      <w:r w:rsidRPr="001B2906">
        <w:rPr>
          <w:lang w:val="sr-Latn-BA"/>
        </w:rPr>
        <w:t xml:space="preserve">Prikazuje se forma koja sadrži polja za unos novih podataka (Naziv, slika) kao i tabela koja sadrži sve informacije o </w:t>
      </w:r>
      <w:r>
        <w:rPr>
          <w:lang w:val="sr-Latn-BA"/>
        </w:rPr>
        <w:t>poklonima koji čine ponudu gift shopa.</w:t>
      </w:r>
      <w:bookmarkEnd w:id="16"/>
    </w:p>
    <w:p w14:paraId="330A0BAF" w14:textId="77777777" w:rsidR="00957551" w:rsidRDefault="00957551" w:rsidP="00957551">
      <w:pPr>
        <w:numPr>
          <w:ilvl w:val="0"/>
          <w:numId w:val="8"/>
        </w:numPr>
        <w:spacing w:line="360" w:lineRule="auto"/>
        <w:rPr>
          <w:lang w:val="sr-Latn-BA"/>
        </w:rPr>
      </w:pPr>
      <w:bookmarkStart w:id="17" w:name="_Hlk88771860"/>
      <w:r>
        <w:rPr>
          <w:lang w:val="sr-Latn-BA"/>
        </w:rPr>
        <w:t>Administrator bira koji artikal želi obrisati klikom na bilo koju informaciju iz tabele. Polja za podatke se automatski popunjavaju.</w:t>
      </w:r>
    </w:p>
    <w:p w14:paraId="236EF63E" w14:textId="77777777" w:rsidR="00F93061" w:rsidRDefault="00957551" w:rsidP="00F93061">
      <w:pPr>
        <w:pStyle w:val="BodyText"/>
        <w:numPr>
          <w:ilvl w:val="0"/>
          <w:numId w:val="8"/>
        </w:numPr>
        <w:rPr>
          <w:lang w:val="sr-Latn-CS"/>
        </w:rPr>
      </w:pPr>
      <w:bookmarkStart w:id="18" w:name="_Hlk88771915"/>
      <w:bookmarkEnd w:id="17"/>
      <w:r>
        <w:rPr>
          <w:lang w:val="sr-Latn-CS"/>
        </w:rPr>
        <w:t xml:space="preserve">Administrator bira opciju </w:t>
      </w:r>
      <w:r>
        <w:rPr>
          <w:i/>
          <w:lang w:val="sr-Latn-CS"/>
        </w:rPr>
        <w:t>Obriši.</w:t>
      </w:r>
    </w:p>
    <w:p w14:paraId="72E96ECE" w14:textId="77777777" w:rsidR="00957551" w:rsidRPr="00957551" w:rsidRDefault="00957551" w:rsidP="00957551">
      <w:pPr>
        <w:pStyle w:val="ListParagraph"/>
        <w:numPr>
          <w:ilvl w:val="0"/>
          <w:numId w:val="8"/>
        </w:numPr>
        <w:rPr>
          <w:lang w:val="sr-Latn-CS"/>
        </w:rPr>
      </w:pPr>
      <w:r w:rsidRPr="00957551">
        <w:rPr>
          <w:lang w:val="sr-Latn-CS"/>
        </w:rPr>
        <w:t>Prikazuje se poruka kojom se zahteva potvrda brisanja.</w:t>
      </w:r>
    </w:p>
    <w:p w14:paraId="004CBD37" w14:textId="77777777" w:rsidR="00F93061" w:rsidRDefault="0095755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Administrator potvrđuje brisanje.</w:t>
      </w:r>
    </w:p>
    <w:bookmarkEnd w:id="13"/>
    <w:bookmarkEnd w:id="18"/>
    <w:p w14:paraId="1B039B8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4718A5D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2D60C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8ADF1F8" w14:textId="77777777" w:rsidR="007E0B43" w:rsidRDefault="006F6CCA" w:rsidP="006F6CC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             Podaci o poklonima su obrisani. </w:t>
      </w:r>
    </w:p>
    <w:p w14:paraId="34288D4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2C018D6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6E8586E2" w14:textId="77777777" w:rsidR="00786068" w:rsidRPr="003372D3" w:rsidRDefault="006F6CCA" w:rsidP="00786068">
      <w:pPr>
        <w:pStyle w:val="Heading2"/>
        <w:rPr>
          <w:lang w:val="sr-Latn-CS"/>
        </w:rPr>
      </w:pPr>
      <w:r>
        <w:rPr>
          <w:lang w:val="sr-Latn-CS"/>
        </w:rPr>
        <w:t xml:space="preserve">Ažuriranje osnovnih podataka o poklonima </w:t>
      </w:r>
    </w:p>
    <w:p w14:paraId="13946E56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05991D0" w14:textId="77777777" w:rsidR="00DD4C2E" w:rsidRDefault="00B62856" w:rsidP="00DD4C2E">
      <w:pPr>
        <w:pStyle w:val="BodyText"/>
        <w:rPr>
          <w:lang w:val="sr-Latn-CS"/>
        </w:rPr>
      </w:pPr>
      <w:r>
        <w:rPr>
          <w:lang w:val="sr-Latn-CS"/>
        </w:rPr>
        <w:t>Ažuriranje osnovnih podataka o poklonima (nove slike, dodatni detalji, promenjen naziv)...</w:t>
      </w:r>
    </w:p>
    <w:p w14:paraId="473BB7B9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90401E8" w14:textId="77777777" w:rsidR="00DD4C2E" w:rsidRDefault="00B62856" w:rsidP="00DD4C2E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9CA08FC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6C76E03" w14:textId="77777777" w:rsidR="00DD4C2E" w:rsidRDefault="00B62856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Prijavljivanje na sistem kao administrator. </w:t>
      </w:r>
    </w:p>
    <w:p w14:paraId="4BD420FC" w14:textId="77777777" w:rsidR="00DD4C2E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40250B8" w14:textId="77777777" w:rsidR="00B62856" w:rsidRDefault="00B62856" w:rsidP="00B62856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Administrator bira karticu CELOKUPNA PONUDA GIFT SHOPA.</w:t>
      </w:r>
    </w:p>
    <w:p w14:paraId="07DF6F46" w14:textId="77777777" w:rsidR="00B62856" w:rsidRPr="00B62856" w:rsidRDefault="00B62856" w:rsidP="00B62856">
      <w:pPr>
        <w:pStyle w:val="BodyText"/>
        <w:numPr>
          <w:ilvl w:val="0"/>
          <w:numId w:val="28"/>
        </w:numPr>
        <w:rPr>
          <w:lang w:val="sr-Latn-CS"/>
        </w:rPr>
      </w:pPr>
      <w:bookmarkStart w:id="19" w:name="_Hlk88772486"/>
      <w:r w:rsidRPr="00B62856">
        <w:rPr>
          <w:lang w:val="sr-Latn-BA"/>
        </w:rPr>
        <w:t>Prikazuje se forma koja sadrži informacije o artiklima koji čine ponudu gift shopa.</w:t>
      </w:r>
    </w:p>
    <w:p w14:paraId="21BC8E66" w14:textId="77777777" w:rsidR="00B62856" w:rsidRDefault="00B62856" w:rsidP="00B62856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Administrator bira opciju </w:t>
      </w:r>
      <w:r>
        <w:rPr>
          <w:i/>
          <w:lang w:val="sr-Latn-CS"/>
        </w:rPr>
        <w:t>Ažuriranje sadržaja.</w:t>
      </w:r>
    </w:p>
    <w:p w14:paraId="59AF9AD9" w14:textId="77777777" w:rsidR="00B62856" w:rsidRPr="001B2906" w:rsidRDefault="00B62856" w:rsidP="00B62856">
      <w:pPr>
        <w:pStyle w:val="ListParagraph"/>
        <w:numPr>
          <w:ilvl w:val="0"/>
          <w:numId w:val="4"/>
        </w:numPr>
        <w:spacing w:line="276" w:lineRule="auto"/>
        <w:rPr>
          <w:lang w:val="sr-Latn-BA"/>
        </w:rPr>
      </w:pPr>
      <w:r w:rsidRPr="001B2906">
        <w:rPr>
          <w:lang w:val="sr-Latn-BA"/>
        </w:rPr>
        <w:t xml:space="preserve">Prikazuje se forma koja sadrži polja za unos novih podataka (Naziv, slika) kao i tabela koja sadrži sve informacije o </w:t>
      </w:r>
      <w:r>
        <w:rPr>
          <w:lang w:val="sr-Latn-BA"/>
        </w:rPr>
        <w:t>poklonima koji čine ponudu gift shopa.</w:t>
      </w:r>
    </w:p>
    <w:p w14:paraId="40D44EB9" w14:textId="77777777" w:rsidR="00B62856" w:rsidRDefault="00B62856" w:rsidP="00B62856">
      <w:pPr>
        <w:numPr>
          <w:ilvl w:val="0"/>
          <w:numId w:val="4"/>
        </w:numPr>
        <w:spacing w:line="360" w:lineRule="auto"/>
        <w:rPr>
          <w:lang w:val="sr-Latn-BA"/>
        </w:rPr>
      </w:pPr>
      <w:r>
        <w:rPr>
          <w:lang w:val="sr-Latn-BA"/>
        </w:rPr>
        <w:t>Administrator bira koji artikal želi ažurirati klikom na bilo koju informaciju iz tabele. Polja za podatke se automatski popunjavaju.</w:t>
      </w:r>
    </w:p>
    <w:p w14:paraId="2BDCEB85" w14:textId="77777777" w:rsidR="00B62856" w:rsidRDefault="00B62856" w:rsidP="00B62856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Administrator bira opciju </w:t>
      </w:r>
      <w:r>
        <w:rPr>
          <w:i/>
          <w:lang w:val="sr-Latn-CS"/>
        </w:rPr>
        <w:t>Ažuriraj.</w:t>
      </w:r>
    </w:p>
    <w:p w14:paraId="55441EC3" w14:textId="77777777" w:rsidR="00B62856" w:rsidRPr="00957551" w:rsidRDefault="00B62856" w:rsidP="00B62856">
      <w:pPr>
        <w:pStyle w:val="ListParagraph"/>
        <w:numPr>
          <w:ilvl w:val="0"/>
          <w:numId w:val="4"/>
        </w:numPr>
        <w:rPr>
          <w:lang w:val="sr-Latn-CS"/>
        </w:rPr>
      </w:pPr>
      <w:r w:rsidRPr="00957551">
        <w:rPr>
          <w:lang w:val="sr-Latn-CS"/>
        </w:rPr>
        <w:lastRenderedPageBreak/>
        <w:t xml:space="preserve">Prikazuje se poruka kojom se zahteva potvrda </w:t>
      </w:r>
      <w:r>
        <w:rPr>
          <w:lang w:val="sr-Latn-CS"/>
        </w:rPr>
        <w:t>ažuriranja.</w:t>
      </w:r>
    </w:p>
    <w:p w14:paraId="315D09B0" w14:textId="77777777" w:rsidR="00B62856" w:rsidRDefault="00B62856" w:rsidP="00B62856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Administrator potvrđuje ažuriranje.</w:t>
      </w:r>
    </w:p>
    <w:bookmarkEnd w:id="19"/>
    <w:p w14:paraId="59497F86" w14:textId="77777777" w:rsidR="00B62856" w:rsidRPr="007E0B43" w:rsidRDefault="00B62856" w:rsidP="002C12A7">
      <w:pPr>
        <w:pStyle w:val="BodyText"/>
        <w:keepNext/>
        <w:rPr>
          <w:b/>
          <w:bCs/>
          <w:lang w:val="sr-Latn-CS"/>
        </w:rPr>
      </w:pPr>
    </w:p>
    <w:p w14:paraId="73AE28AB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B5B2506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2A84F96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E0229CC" w14:textId="77777777" w:rsidR="00DD4C2E" w:rsidRDefault="00B62856" w:rsidP="00DD4C2E">
      <w:pPr>
        <w:pStyle w:val="BodyText"/>
        <w:rPr>
          <w:lang w:val="sr-Latn-CS"/>
        </w:rPr>
      </w:pPr>
      <w:r>
        <w:rPr>
          <w:lang w:val="sr-Latn-CS"/>
        </w:rPr>
        <w:t>Osnovni podaci o poklonima su ažurirani.</w:t>
      </w:r>
    </w:p>
    <w:p w14:paraId="740A5E22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CCA3530" w14:textId="77777777" w:rsidR="00DD4C2E" w:rsidRDefault="00DD4C2E" w:rsidP="00DD4C2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4674F94" w14:textId="77777777" w:rsidR="00786068" w:rsidRPr="003372D3" w:rsidRDefault="00B62856" w:rsidP="00785A86">
      <w:pPr>
        <w:pStyle w:val="Heading2"/>
        <w:rPr>
          <w:lang w:val="sr-Latn-CS"/>
        </w:rPr>
      </w:pPr>
      <w:r>
        <w:rPr>
          <w:lang w:val="sr-Latn-CS"/>
        </w:rPr>
        <w:t xml:space="preserve">Unos podataka o dostupnim terminima za naručivanje </w:t>
      </w:r>
      <w:r w:rsidR="00636FD3">
        <w:rPr>
          <w:lang w:val="sr-Latn-CS"/>
        </w:rPr>
        <w:t xml:space="preserve">i isporuku </w:t>
      </w:r>
    </w:p>
    <w:p w14:paraId="0A648BC7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E530ECF" w14:textId="77777777" w:rsidR="007E0B43" w:rsidRDefault="00B62856" w:rsidP="007E0B43">
      <w:pPr>
        <w:pStyle w:val="BodyText"/>
        <w:rPr>
          <w:lang w:val="sr-Latn-CS"/>
        </w:rPr>
      </w:pPr>
      <w:r>
        <w:rPr>
          <w:lang w:val="sr-Latn-CS"/>
        </w:rPr>
        <w:t xml:space="preserve">Unos podataka o dostupnim terminima za naručivanje </w:t>
      </w:r>
      <w:r w:rsidR="00636FD3">
        <w:rPr>
          <w:lang w:val="sr-Latn-CS"/>
        </w:rPr>
        <w:t xml:space="preserve">i isporuku </w:t>
      </w:r>
      <w:r>
        <w:rPr>
          <w:lang w:val="sr-Latn-CS"/>
        </w:rPr>
        <w:t>poklona.</w:t>
      </w:r>
    </w:p>
    <w:p w14:paraId="636BF9E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05F29E6" w14:textId="77777777" w:rsidR="007E0B43" w:rsidRDefault="00B62856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1DD7369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45731F9" w14:textId="77777777" w:rsidR="007E0B43" w:rsidRDefault="00B62856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Prijavljivanje na sistem kao administrator. </w:t>
      </w:r>
    </w:p>
    <w:p w14:paraId="002510D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904242F" w14:textId="77777777" w:rsidR="007E0B43" w:rsidRDefault="00B62856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Administrator bira karticu </w:t>
      </w:r>
      <w:r w:rsidR="00D83C2D">
        <w:rPr>
          <w:lang w:val="sr-Latn-CS"/>
        </w:rPr>
        <w:t>TERMINI.</w:t>
      </w:r>
    </w:p>
    <w:p w14:paraId="1EECE044" w14:textId="77777777" w:rsidR="00C549E0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</w:t>
      </w:r>
      <w:r w:rsidR="00D83C2D">
        <w:rPr>
          <w:lang w:val="sr-Latn-CS"/>
        </w:rPr>
        <w:t>azuje se forma (kalendar) u kojoj su termini (datumi).</w:t>
      </w:r>
    </w:p>
    <w:p w14:paraId="0064539E" w14:textId="77777777" w:rsidR="00D83C2D" w:rsidRDefault="00D83C2D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Administrator bira opciju </w:t>
      </w:r>
      <w:r>
        <w:rPr>
          <w:i/>
          <w:lang w:val="sr-Latn-CS"/>
        </w:rPr>
        <w:t>Obeleži slobodne termine.</w:t>
      </w:r>
    </w:p>
    <w:p w14:paraId="23E88FBE" w14:textId="77777777" w:rsidR="00D83C2D" w:rsidRDefault="00D83C2D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Prikazuje se forma za čekiranje slobodnih termina u kalendaru. </w:t>
      </w:r>
    </w:p>
    <w:p w14:paraId="2BDF4078" w14:textId="77777777" w:rsidR="00D83C2D" w:rsidRDefault="00D83C2D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Administrator obeležava termine koji su slobodni. </w:t>
      </w:r>
    </w:p>
    <w:p w14:paraId="2EB918A8" w14:textId="77777777" w:rsidR="00D83C2D" w:rsidRDefault="00D83C2D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Administrator bira opciju Obeleži.</w:t>
      </w:r>
    </w:p>
    <w:p w14:paraId="0DF3AF70" w14:textId="77777777" w:rsidR="00D83C2D" w:rsidRDefault="00D83C2D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Prikazuje se poruka kojom se zahteva potvrda obeležavanja slobodnih termina. </w:t>
      </w:r>
    </w:p>
    <w:p w14:paraId="589E1D53" w14:textId="77777777" w:rsidR="00D83C2D" w:rsidRDefault="00D83C2D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Administrator potvrđuje obeležavanje. </w:t>
      </w:r>
    </w:p>
    <w:p w14:paraId="44D7D77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772A430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4118DB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07796BA" w14:textId="77777777" w:rsidR="007E0B43" w:rsidRDefault="00D83C2D" w:rsidP="00C549E0">
      <w:pPr>
        <w:pStyle w:val="BodyText"/>
        <w:rPr>
          <w:lang w:val="sr-Latn-CS"/>
        </w:rPr>
      </w:pPr>
      <w:r>
        <w:rPr>
          <w:lang w:val="sr-Latn-CS"/>
        </w:rPr>
        <w:t>Slobodni termini za naručivanje</w:t>
      </w:r>
      <w:r w:rsidR="00636FD3">
        <w:rPr>
          <w:lang w:val="sr-Latn-CS"/>
        </w:rPr>
        <w:t xml:space="preserve"> i isporuku</w:t>
      </w:r>
      <w:r>
        <w:rPr>
          <w:lang w:val="sr-Latn-CS"/>
        </w:rPr>
        <w:t xml:space="preserve"> su obeleženi.</w:t>
      </w:r>
    </w:p>
    <w:p w14:paraId="66DE3C3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6B88089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F280C52" w14:textId="77777777" w:rsidR="00786068" w:rsidRPr="003372D3" w:rsidRDefault="00D83C2D" w:rsidP="00786068">
      <w:pPr>
        <w:pStyle w:val="Heading2"/>
        <w:rPr>
          <w:lang w:val="sr-Latn-CS"/>
        </w:rPr>
      </w:pPr>
      <w:r>
        <w:rPr>
          <w:lang w:val="sr-Latn-CS"/>
        </w:rPr>
        <w:t xml:space="preserve">Brisanje slobodnih termina za naručivanje </w:t>
      </w:r>
      <w:r w:rsidR="00636FD3">
        <w:rPr>
          <w:lang w:val="sr-Latn-CS"/>
        </w:rPr>
        <w:t>i isporuku</w:t>
      </w:r>
    </w:p>
    <w:p w14:paraId="5E6D65B4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5E381E9" w14:textId="77777777" w:rsidR="007E0B43" w:rsidRDefault="00D83C2D" w:rsidP="007E0B43">
      <w:pPr>
        <w:pStyle w:val="BodyText"/>
        <w:rPr>
          <w:lang w:val="sr-Latn-CS"/>
        </w:rPr>
      </w:pPr>
      <w:r>
        <w:rPr>
          <w:lang w:val="sr-Latn-CS"/>
        </w:rPr>
        <w:t>Brisanje slobodnih termina za naručivanje</w:t>
      </w:r>
      <w:r w:rsidR="00636FD3">
        <w:rPr>
          <w:lang w:val="sr-Latn-CS"/>
        </w:rPr>
        <w:t xml:space="preserve"> i isporuku</w:t>
      </w:r>
      <w:r>
        <w:rPr>
          <w:lang w:val="sr-Latn-CS"/>
        </w:rPr>
        <w:t>, odnosno obeležavanje da su ti termini zauzeti za naručivanje</w:t>
      </w:r>
      <w:r w:rsidR="00636FD3">
        <w:rPr>
          <w:lang w:val="sr-Latn-CS"/>
        </w:rPr>
        <w:t xml:space="preserve"> i isporuku.</w:t>
      </w:r>
    </w:p>
    <w:p w14:paraId="23FB81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02951B97" w14:textId="77777777" w:rsidR="007E0B43" w:rsidRDefault="00D83C2D" w:rsidP="007E0B43">
      <w:pPr>
        <w:pStyle w:val="BodyText"/>
        <w:rPr>
          <w:lang w:val="sr-Latn-CS"/>
        </w:rPr>
      </w:pPr>
      <w:r>
        <w:rPr>
          <w:lang w:val="sr-Latn-CS"/>
        </w:rPr>
        <w:t xml:space="preserve">Administrator. </w:t>
      </w:r>
    </w:p>
    <w:p w14:paraId="2D50327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ACEB6D" w14:textId="77777777" w:rsidR="007E0B43" w:rsidRDefault="00D83C2D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Prijavljivanje na sistem kao administrator. </w:t>
      </w:r>
    </w:p>
    <w:p w14:paraId="1CD0B088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D1115AB" w14:textId="77777777" w:rsidR="007C4AAE" w:rsidRDefault="007C4AAE" w:rsidP="007C4AAE">
      <w:pPr>
        <w:pStyle w:val="BodyText"/>
        <w:keepNext/>
        <w:numPr>
          <w:ilvl w:val="0"/>
          <w:numId w:val="29"/>
        </w:numPr>
        <w:rPr>
          <w:bCs/>
          <w:lang w:val="sr-Latn-CS"/>
        </w:rPr>
      </w:pPr>
      <w:r>
        <w:rPr>
          <w:bCs/>
          <w:lang w:val="sr-Latn-CS"/>
        </w:rPr>
        <w:t>Administrator bira karticu TERMINI.</w:t>
      </w:r>
    </w:p>
    <w:p w14:paraId="637906CD" w14:textId="77777777" w:rsidR="007C4AAE" w:rsidRDefault="007C4AAE" w:rsidP="007C4AAE">
      <w:pPr>
        <w:pStyle w:val="BodyText"/>
        <w:keepNext/>
        <w:numPr>
          <w:ilvl w:val="0"/>
          <w:numId w:val="29"/>
        </w:numPr>
        <w:rPr>
          <w:bCs/>
          <w:lang w:val="sr-Latn-CS"/>
        </w:rPr>
      </w:pPr>
      <w:r>
        <w:rPr>
          <w:bCs/>
          <w:lang w:val="sr-Latn-CS"/>
        </w:rPr>
        <w:t xml:space="preserve">Prikazuje se forma (kalendar) u kojoj su termini (datumi). </w:t>
      </w:r>
    </w:p>
    <w:p w14:paraId="3506E3D4" w14:textId="77777777" w:rsidR="007C4AAE" w:rsidRDefault="007C4AAE" w:rsidP="007C4AAE">
      <w:pPr>
        <w:pStyle w:val="BodyText"/>
        <w:keepNext/>
        <w:numPr>
          <w:ilvl w:val="0"/>
          <w:numId w:val="29"/>
        </w:numPr>
        <w:rPr>
          <w:bCs/>
          <w:lang w:val="sr-Latn-CS"/>
        </w:rPr>
      </w:pPr>
      <w:r>
        <w:rPr>
          <w:bCs/>
          <w:lang w:val="sr-Latn-CS"/>
        </w:rPr>
        <w:t xml:space="preserve">Administrator bira opciju Obeleži termine koji su zauzeti. </w:t>
      </w:r>
    </w:p>
    <w:p w14:paraId="645F116F" w14:textId="77777777" w:rsidR="007C4AAE" w:rsidRDefault="007C4AAE" w:rsidP="007C4AAE">
      <w:pPr>
        <w:pStyle w:val="BodyText"/>
        <w:keepNext/>
        <w:numPr>
          <w:ilvl w:val="0"/>
          <w:numId w:val="29"/>
        </w:numPr>
        <w:rPr>
          <w:bCs/>
          <w:lang w:val="sr-Latn-CS"/>
        </w:rPr>
      </w:pPr>
      <w:r>
        <w:rPr>
          <w:bCs/>
          <w:lang w:val="sr-Latn-CS"/>
        </w:rPr>
        <w:t xml:space="preserve">Prikazuje se forma za čekiranje zauzetih termina u kalendaru. </w:t>
      </w:r>
    </w:p>
    <w:p w14:paraId="2E2CABDD" w14:textId="77777777" w:rsidR="007C4AAE" w:rsidRDefault="007C4AAE" w:rsidP="007C4AAE">
      <w:pPr>
        <w:pStyle w:val="BodyText"/>
        <w:keepNext/>
        <w:numPr>
          <w:ilvl w:val="0"/>
          <w:numId w:val="29"/>
        </w:numPr>
        <w:rPr>
          <w:bCs/>
          <w:lang w:val="sr-Latn-CS"/>
        </w:rPr>
      </w:pPr>
      <w:r>
        <w:rPr>
          <w:bCs/>
          <w:lang w:val="sr-Latn-CS"/>
        </w:rPr>
        <w:t xml:space="preserve">Administrator obeležava termine koji su zauzeti. </w:t>
      </w:r>
    </w:p>
    <w:p w14:paraId="02C9FD47" w14:textId="77777777" w:rsidR="007C4AAE" w:rsidRDefault="007C4AAE" w:rsidP="007C4AAE">
      <w:pPr>
        <w:pStyle w:val="BodyText"/>
        <w:keepNext/>
        <w:numPr>
          <w:ilvl w:val="0"/>
          <w:numId w:val="29"/>
        </w:numPr>
        <w:rPr>
          <w:bCs/>
          <w:lang w:val="sr-Latn-CS"/>
        </w:rPr>
      </w:pPr>
      <w:r>
        <w:rPr>
          <w:bCs/>
          <w:lang w:val="sr-Latn-CS"/>
        </w:rPr>
        <w:t xml:space="preserve">Administrator bira opciju </w:t>
      </w:r>
      <w:r>
        <w:rPr>
          <w:bCs/>
          <w:i/>
          <w:lang w:val="sr-Latn-CS"/>
        </w:rPr>
        <w:t>Obeleži.</w:t>
      </w:r>
    </w:p>
    <w:p w14:paraId="1A0644EB" w14:textId="77777777" w:rsidR="007C4AAE" w:rsidRDefault="007C4AAE" w:rsidP="007C4AAE">
      <w:pPr>
        <w:pStyle w:val="BodyText"/>
        <w:keepNext/>
        <w:numPr>
          <w:ilvl w:val="0"/>
          <w:numId w:val="29"/>
        </w:numPr>
        <w:rPr>
          <w:bCs/>
          <w:lang w:val="sr-Latn-CS"/>
        </w:rPr>
      </w:pPr>
      <w:r>
        <w:rPr>
          <w:bCs/>
          <w:lang w:val="sr-Latn-CS"/>
        </w:rPr>
        <w:t xml:space="preserve">Prikazuje se poruka kojom se zahteva potvrda obeležavanja zauzetih termina. </w:t>
      </w:r>
    </w:p>
    <w:p w14:paraId="7D8EA0B8" w14:textId="77777777" w:rsidR="007C4AAE" w:rsidRPr="007C4AAE" w:rsidRDefault="007C4AAE" w:rsidP="007C4AAE">
      <w:pPr>
        <w:pStyle w:val="BodyText"/>
        <w:keepNext/>
        <w:numPr>
          <w:ilvl w:val="0"/>
          <w:numId w:val="29"/>
        </w:numPr>
        <w:rPr>
          <w:bCs/>
          <w:lang w:val="sr-Latn-CS"/>
        </w:rPr>
      </w:pPr>
      <w:r>
        <w:rPr>
          <w:bCs/>
          <w:lang w:val="sr-Latn-CS"/>
        </w:rPr>
        <w:t xml:space="preserve">Administrator potvrđuje obeležavanje. </w:t>
      </w:r>
    </w:p>
    <w:p w14:paraId="63B8B046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zuzeci:</w:t>
      </w:r>
    </w:p>
    <w:p w14:paraId="3F4F49F7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FD56F1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A13571E" w14:textId="77777777" w:rsidR="007E0B43" w:rsidRDefault="00636FD3" w:rsidP="00255A41">
      <w:pPr>
        <w:pStyle w:val="BodyText"/>
        <w:rPr>
          <w:lang w:val="sr-Latn-CS"/>
        </w:rPr>
      </w:pPr>
      <w:r>
        <w:rPr>
          <w:lang w:val="sr-Latn-CS"/>
        </w:rPr>
        <w:t>Obrisani su slobodni termini za naručivanje i isporuku.</w:t>
      </w:r>
    </w:p>
    <w:p w14:paraId="7301CF3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7788A51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65F0497" w14:textId="77777777" w:rsidR="00786068" w:rsidRPr="003372D3" w:rsidRDefault="007C4AAE" w:rsidP="003D60F1">
      <w:pPr>
        <w:pStyle w:val="Heading2"/>
        <w:rPr>
          <w:lang w:val="sr-Latn-CS"/>
        </w:rPr>
      </w:pPr>
      <w:r>
        <w:rPr>
          <w:lang w:val="sr-Latn-CS"/>
        </w:rPr>
        <w:t xml:space="preserve">Unos podataka o </w:t>
      </w:r>
      <w:r w:rsidR="00636FD3">
        <w:rPr>
          <w:lang w:val="sr-Latn-CS"/>
        </w:rPr>
        <w:t>vrsti i ceni poklona</w:t>
      </w:r>
    </w:p>
    <w:p w14:paraId="163FF36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E6A0C31" w14:textId="77777777" w:rsidR="007E0B43" w:rsidRDefault="00877852" w:rsidP="00CF2AB8">
      <w:pPr>
        <w:pStyle w:val="BodyText"/>
        <w:rPr>
          <w:lang w:val="sr-Latn-CS"/>
        </w:rPr>
      </w:pPr>
      <w:r>
        <w:rPr>
          <w:lang w:val="sr-Latn-CS"/>
        </w:rPr>
        <w:t xml:space="preserve">Unos podataka  o </w:t>
      </w:r>
      <w:r w:rsidR="00ED34B4">
        <w:rPr>
          <w:lang w:val="sr-Latn-CS"/>
        </w:rPr>
        <w:t>vrsti i ceni poklona iz ponude gift shopa.</w:t>
      </w:r>
    </w:p>
    <w:p w14:paraId="35626FB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C65B1DA" w14:textId="77777777" w:rsidR="007E0B43" w:rsidRDefault="00877852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464CC4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9FD1EE7" w14:textId="77777777" w:rsidR="007E0B43" w:rsidRDefault="00877852" w:rsidP="00CF2AB8">
      <w:pPr>
        <w:pStyle w:val="BodyText"/>
        <w:rPr>
          <w:lang w:val="sr-Latn-CS"/>
        </w:rPr>
      </w:pPr>
      <w:r>
        <w:rPr>
          <w:lang w:val="sr-Latn-CS"/>
        </w:rPr>
        <w:t>Prijavljivanje na sistem kao administrator.</w:t>
      </w:r>
    </w:p>
    <w:p w14:paraId="6E97415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BB33E2A" w14:textId="77777777" w:rsidR="00CF2AB8" w:rsidRPr="00CF2AB8" w:rsidRDefault="00877852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Administrator bira karticu </w:t>
      </w:r>
      <w:r w:rsidR="00ED34B4">
        <w:rPr>
          <w:lang w:val="sr-Latn-CS"/>
        </w:rPr>
        <w:t xml:space="preserve">CELOKUPNA PONUDA GIFT SHOPA. </w:t>
      </w:r>
    </w:p>
    <w:p w14:paraId="66649FB5" w14:textId="77777777" w:rsidR="00ED34B4" w:rsidRPr="00ED34B4" w:rsidRDefault="00ED34B4" w:rsidP="00ED34B4">
      <w:pPr>
        <w:pStyle w:val="ListParagraph"/>
        <w:numPr>
          <w:ilvl w:val="0"/>
          <w:numId w:val="11"/>
        </w:numPr>
        <w:rPr>
          <w:lang w:val="sr-Latn-CS"/>
        </w:rPr>
      </w:pPr>
      <w:r w:rsidRPr="00ED34B4">
        <w:rPr>
          <w:lang w:val="sr-Latn-CS"/>
        </w:rPr>
        <w:t>Prikazuje se forma koja sadrži informacije o artiklima koji čine ponudu gift shopa.</w:t>
      </w:r>
    </w:p>
    <w:p w14:paraId="3D4FC369" w14:textId="77777777" w:rsidR="00CF2AB8" w:rsidRPr="00CF2AB8" w:rsidRDefault="00ED34B4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Administrator bira opciju </w:t>
      </w:r>
      <w:r>
        <w:rPr>
          <w:i/>
          <w:lang w:val="sr-Latn-CS"/>
        </w:rPr>
        <w:t>Izmeni sadržaj.</w:t>
      </w:r>
    </w:p>
    <w:p w14:paraId="3808791F" w14:textId="77777777" w:rsidR="00ED34B4" w:rsidRPr="00ED34B4" w:rsidRDefault="00ED34B4" w:rsidP="00ED34B4">
      <w:pPr>
        <w:pStyle w:val="ListParagraph"/>
        <w:numPr>
          <w:ilvl w:val="0"/>
          <w:numId w:val="11"/>
        </w:numPr>
        <w:rPr>
          <w:lang w:val="sr-Latn-CS"/>
        </w:rPr>
      </w:pPr>
      <w:r w:rsidRPr="00ED34B4">
        <w:rPr>
          <w:lang w:val="sr-Latn-CS"/>
        </w:rPr>
        <w:t xml:space="preserve">Prikazuje se forma koja sadrži polja za unos </w:t>
      </w:r>
      <w:r w:rsidR="00746B3A">
        <w:rPr>
          <w:lang w:val="sr-Latn-CS"/>
        </w:rPr>
        <w:t>dodatnih</w:t>
      </w:r>
      <w:r w:rsidRPr="00ED34B4">
        <w:rPr>
          <w:lang w:val="sr-Latn-CS"/>
        </w:rPr>
        <w:t xml:space="preserve"> podataka </w:t>
      </w:r>
      <w:r w:rsidR="00746B3A">
        <w:rPr>
          <w:lang w:val="sr-Latn-CS"/>
        </w:rPr>
        <w:t>(vrsta poklona i cena</w:t>
      </w:r>
      <w:r w:rsidRPr="00ED34B4">
        <w:rPr>
          <w:lang w:val="sr-Latn-CS"/>
        </w:rPr>
        <w:t>)</w:t>
      </w:r>
      <w:r w:rsidR="00746B3A">
        <w:rPr>
          <w:lang w:val="sr-Latn-CS"/>
        </w:rPr>
        <w:t>,</w:t>
      </w:r>
      <w:r w:rsidRPr="00ED34B4">
        <w:rPr>
          <w:lang w:val="sr-Latn-CS"/>
        </w:rPr>
        <w:t xml:space="preserve"> kao i tabela koja sadrži sve informacije o poklonima koji čine ponudu gift shopa.</w:t>
      </w:r>
    </w:p>
    <w:p w14:paraId="381B7C45" w14:textId="77777777" w:rsidR="00D76796" w:rsidRDefault="00D76796" w:rsidP="00D76796">
      <w:pPr>
        <w:pStyle w:val="ListParagraph"/>
        <w:numPr>
          <w:ilvl w:val="0"/>
          <w:numId w:val="11"/>
        </w:numPr>
        <w:rPr>
          <w:lang w:val="sr-Latn-CS"/>
        </w:rPr>
      </w:pPr>
      <w:r w:rsidRPr="00D76796">
        <w:rPr>
          <w:lang w:val="sr-Latn-CS"/>
        </w:rPr>
        <w:t>Nakon unosa zahtevanih podataka, administrator bira opciju Dodaj.</w:t>
      </w:r>
    </w:p>
    <w:p w14:paraId="117B2D06" w14:textId="77777777" w:rsidR="00D76796" w:rsidRPr="00D76796" w:rsidRDefault="00D76796" w:rsidP="00D76796">
      <w:pPr>
        <w:pStyle w:val="ListParagraph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Vrši se ažuriranje baze podataka.</w:t>
      </w:r>
    </w:p>
    <w:p w14:paraId="3D7AFD5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256F636" w14:textId="77777777" w:rsidR="007E0B43" w:rsidRDefault="00D76796" w:rsidP="00CF2AB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D30412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4F4005E0" w14:textId="77777777" w:rsidR="007E0B43" w:rsidRPr="00CF2AB8" w:rsidRDefault="00D76796" w:rsidP="007E0B43">
      <w:pPr>
        <w:pStyle w:val="BodyText"/>
        <w:rPr>
          <w:lang w:val="sr-Latn-CS"/>
        </w:rPr>
      </w:pPr>
      <w:r>
        <w:rPr>
          <w:lang w:val="sr-Latn-CS"/>
        </w:rPr>
        <w:t>Uneti su dodatni podaci (vrsta i cena) o poklonima iz ponude gift shopa.</w:t>
      </w:r>
    </w:p>
    <w:p w14:paraId="662E4F9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9B15A29" w14:textId="77777777" w:rsidR="007E0B43" w:rsidRDefault="00D76796" w:rsidP="007E0B43">
      <w:pPr>
        <w:pStyle w:val="BodyText"/>
        <w:rPr>
          <w:lang w:val="sr-Latn-CS"/>
        </w:rPr>
      </w:pPr>
      <w:r>
        <w:rPr>
          <w:noProof/>
          <w:highlight w:val="yellow"/>
          <w:lang w:val="sr-Latn-CS"/>
        </w:rPr>
        <w:t>...</w:t>
      </w:r>
    </w:p>
    <w:p w14:paraId="43DC90BD" w14:textId="77777777" w:rsidR="00786068" w:rsidRPr="003372D3" w:rsidRDefault="00D76796" w:rsidP="007061AB">
      <w:pPr>
        <w:pStyle w:val="Heading2"/>
        <w:rPr>
          <w:lang w:val="sr-Latn-CS"/>
        </w:rPr>
      </w:pPr>
      <w:r>
        <w:rPr>
          <w:lang w:val="sr-Latn-CS"/>
        </w:rPr>
        <w:t>Brisanje podataka o vrsti i ceni poklona</w:t>
      </w:r>
    </w:p>
    <w:p w14:paraId="7FA9853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5677D2C" w14:textId="77777777" w:rsidR="009D5ECD" w:rsidRPr="009D5ECD" w:rsidRDefault="00D76796" w:rsidP="009D5ECD">
      <w:pPr>
        <w:pStyle w:val="BodyText"/>
        <w:rPr>
          <w:lang w:val="sr-Latn-CS"/>
        </w:rPr>
      </w:pPr>
      <w:r>
        <w:rPr>
          <w:lang w:val="sr-Latn-CS"/>
        </w:rPr>
        <w:t>Brisanje dodatnih podataka o vrsti i ceni poklona iz ponude gift shopa.</w:t>
      </w:r>
    </w:p>
    <w:p w14:paraId="0E39C8D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9DAC15C" w14:textId="77777777" w:rsidR="007E0B43" w:rsidRDefault="00D76796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3838DDC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A1290E" w14:textId="77777777" w:rsidR="007E0B43" w:rsidRDefault="00D76796" w:rsidP="007E0B43">
      <w:pPr>
        <w:pStyle w:val="BodyText"/>
        <w:rPr>
          <w:lang w:val="sr-Latn-CS"/>
        </w:rPr>
      </w:pPr>
      <w:r>
        <w:rPr>
          <w:lang w:val="sr-Latn-CS"/>
        </w:rPr>
        <w:t>Prijavljivanje na sistem kao administrator.</w:t>
      </w:r>
    </w:p>
    <w:p w14:paraId="59B0F16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429C4DF" w14:textId="77777777" w:rsidR="00D76796" w:rsidRPr="00D76796" w:rsidRDefault="00D76796" w:rsidP="00D76796">
      <w:pPr>
        <w:pStyle w:val="ListParagraph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Administrator bira karticu CELOKUPNA PONUDA GIFT SHOPA.</w:t>
      </w:r>
    </w:p>
    <w:p w14:paraId="017291A8" w14:textId="77777777" w:rsidR="00D76796" w:rsidRPr="00D76796" w:rsidRDefault="00D76796" w:rsidP="00D76796">
      <w:pPr>
        <w:pStyle w:val="ListParagraph"/>
        <w:numPr>
          <w:ilvl w:val="0"/>
          <w:numId w:val="12"/>
        </w:numPr>
        <w:rPr>
          <w:lang w:val="sr-Latn-CS"/>
        </w:rPr>
      </w:pPr>
      <w:r w:rsidRPr="00D76796">
        <w:rPr>
          <w:lang w:val="sr-Latn-CS"/>
        </w:rPr>
        <w:t>Prikazuje se forma koja sadrži informacije o artiklima koji čine ponudu gift shopa.</w:t>
      </w:r>
    </w:p>
    <w:p w14:paraId="234A8A36" w14:textId="77777777" w:rsidR="009D5ECD" w:rsidRPr="009D5ECD" w:rsidRDefault="00D76796" w:rsidP="009F61E4">
      <w:pPr>
        <w:pStyle w:val="BodyText"/>
        <w:numPr>
          <w:ilvl w:val="0"/>
          <w:numId w:val="12"/>
        </w:numPr>
        <w:rPr>
          <w:lang w:val="sr-Latn-CS"/>
        </w:rPr>
      </w:pPr>
      <w:r w:rsidRPr="00D76796">
        <w:rPr>
          <w:lang w:val="sr-Latn-CS"/>
        </w:rPr>
        <w:t>Administrator bira opciju Izmena sadržaja</w:t>
      </w:r>
    </w:p>
    <w:p w14:paraId="7DA50B96" w14:textId="77777777" w:rsidR="009D5ECD" w:rsidRPr="009D5ECD" w:rsidRDefault="00D76796" w:rsidP="00D76796">
      <w:pPr>
        <w:pStyle w:val="BodyText"/>
        <w:ind w:left="1080"/>
        <w:rPr>
          <w:lang w:val="sr-Latn-CS"/>
        </w:rPr>
      </w:pPr>
      <w:r>
        <w:rPr>
          <w:lang w:val="sr-Latn-CS"/>
        </w:rPr>
        <w:t>4.</w:t>
      </w:r>
      <w:r w:rsidRPr="00D76796">
        <w:rPr>
          <w:lang w:val="sr-Latn-CS"/>
        </w:rPr>
        <w:tab/>
        <w:t xml:space="preserve">Prikazuje se forma koja sadrži polja za unos </w:t>
      </w:r>
      <w:r>
        <w:rPr>
          <w:lang w:val="sr-Latn-CS"/>
        </w:rPr>
        <w:t>dodatnih</w:t>
      </w:r>
      <w:r w:rsidRPr="00D76796">
        <w:rPr>
          <w:lang w:val="sr-Latn-CS"/>
        </w:rPr>
        <w:t xml:space="preserve"> podataka (</w:t>
      </w:r>
      <w:r>
        <w:rPr>
          <w:lang w:val="sr-Latn-CS"/>
        </w:rPr>
        <w:t>vrsta i cena</w:t>
      </w:r>
      <w:r w:rsidRPr="00D76796">
        <w:rPr>
          <w:lang w:val="sr-Latn-CS"/>
        </w:rPr>
        <w:t>)</w:t>
      </w:r>
      <w:r>
        <w:rPr>
          <w:lang w:val="sr-Latn-CS"/>
        </w:rPr>
        <w:t>,</w:t>
      </w:r>
      <w:r w:rsidRPr="00D76796">
        <w:rPr>
          <w:lang w:val="sr-Latn-CS"/>
        </w:rPr>
        <w:t xml:space="preserve"> kao i tabela koja sadrži sve informacije o poklonima koji čine ponudu gift shopa.</w:t>
      </w:r>
    </w:p>
    <w:p w14:paraId="3FBA7A42" w14:textId="77777777" w:rsidR="009D5ECD" w:rsidRPr="009D5ECD" w:rsidRDefault="00D76796" w:rsidP="00D76796">
      <w:pPr>
        <w:pStyle w:val="BodyText"/>
        <w:rPr>
          <w:lang w:val="sr-Latn-CS"/>
        </w:rPr>
      </w:pPr>
      <w:r>
        <w:rPr>
          <w:lang w:val="sr-Latn-CS"/>
        </w:rPr>
        <w:t xml:space="preserve">       5.    </w:t>
      </w:r>
      <w:r w:rsidRPr="00D76796">
        <w:rPr>
          <w:lang w:val="sr-Latn-CS"/>
        </w:rPr>
        <w:t xml:space="preserve">Administrator bira koji </w:t>
      </w:r>
      <w:r>
        <w:rPr>
          <w:lang w:val="sr-Latn-CS"/>
        </w:rPr>
        <w:t>artikal</w:t>
      </w:r>
      <w:r w:rsidRPr="00D76796">
        <w:rPr>
          <w:lang w:val="sr-Latn-CS"/>
        </w:rPr>
        <w:t xml:space="preserve"> želi obrisati klikom na bilo koju informaciju iz tabele. Polja za podatke se automatski popunjavaju.</w:t>
      </w:r>
    </w:p>
    <w:p w14:paraId="6FF1027A" w14:textId="77777777" w:rsidR="00D76796" w:rsidRPr="00D76796" w:rsidRDefault="00D76796" w:rsidP="00D76796">
      <w:pPr>
        <w:pStyle w:val="BodyText"/>
        <w:rPr>
          <w:lang w:val="sr-Latn-CS"/>
        </w:rPr>
      </w:pPr>
      <w:r>
        <w:rPr>
          <w:lang w:val="sr-Latn-CS"/>
        </w:rPr>
        <w:t xml:space="preserve">       6.    </w:t>
      </w:r>
      <w:r w:rsidRPr="00D76796">
        <w:rPr>
          <w:lang w:val="sr-Latn-CS"/>
        </w:rPr>
        <w:t>Administrator bira opciju Obriši.</w:t>
      </w:r>
    </w:p>
    <w:p w14:paraId="0BF8ED9F" w14:textId="77777777" w:rsidR="00D76796" w:rsidRDefault="00D76796" w:rsidP="00D76796">
      <w:pPr>
        <w:pStyle w:val="BodyText"/>
        <w:ind w:left="1080"/>
        <w:rPr>
          <w:lang w:val="sr-Latn-CS"/>
        </w:rPr>
      </w:pPr>
      <w:r>
        <w:rPr>
          <w:lang w:val="sr-Latn-CS"/>
        </w:rPr>
        <w:t xml:space="preserve">7.    </w:t>
      </w:r>
      <w:r w:rsidRPr="00D76796">
        <w:rPr>
          <w:lang w:val="sr-Latn-CS"/>
        </w:rPr>
        <w:t>Prikazuje se poruka kojom se zahteva potvrda brisanja.</w:t>
      </w:r>
    </w:p>
    <w:p w14:paraId="67C0A46E" w14:textId="77777777" w:rsidR="00D76796" w:rsidRPr="00D76796" w:rsidRDefault="00D76796" w:rsidP="00D76796">
      <w:pPr>
        <w:pStyle w:val="BodyText"/>
        <w:ind w:left="1080"/>
        <w:rPr>
          <w:lang w:val="sr-Latn-CS"/>
        </w:rPr>
      </w:pPr>
      <w:r>
        <w:rPr>
          <w:lang w:val="sr-Latn-CS"/>
        </w:rPr>
        <w:t xml:space="preserve">8.   </w:t>
      </w:r>
      <w:r w:rsidRPr="00D76796">
        <w:rPr>
          <w:lang w:val="sr-Latn-CS"/>
        </w:rPr>
        <w:t>Administrator potvrđuje brisanje.</w:t>
      </w:r>
    </w:p>
    <w:p w14:paraId="64710E96" w14:textId="77777777" w:rsidR="007E0B43" w:rsidRPr="007E0B43" w:rsidRDefault="00D76796" w:rsidP="00D76796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 xml:space="preserve">               </w:t>
      </w:r>
      <w:r w:rsidR="007E0B43" w:rsidRPr="007E0B43">
        <w:rPr>
          <w:b/>
          <w:bCs/>
          <w:lang w:val="sr-Latn-CS"/>
        </w:rPr>
        <w:t>Izuzeci:</w:t>
      </w:r>
    </w:p>
    <w:p w14:paraId="60498FA5" w14:textId="77777777" w:rsidR="007E0B43" w:rsidRPr="009F61E4" w:rsidRDefault="00D70B22" w:rsidP="001E584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118902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65EC82A" w14:textId="77777777" w:rsidR="007E0B43" w:rsidRDefault="00D70B22" w:rsidP="007E0B43">
      <w:pPr>
        <w:pStyle w:val="BodyText"/>
        <w:rPr>
          <w:lang w:val="sr-Latn-CS"/>
        </w:rPr>
      </w:pPr>
      <w:r>
        <w:rPr>
          <w:lang w:val="sr-Latn-CS"/>
        </w:rPr>
        <w:t>Dodatni podaci (vrsta i cena) o poklonima su izbrisani iz ponude gift shopa.</w:t>
      </w:r>
    </w:p>
    <w:p w14:paraId="1D31BC3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80F525B" w14:textId="77777777" w:rsidR="007E0B43" w:rsidRDefault="00D70B22" w:rsidP="009F61E4">
      <w:pPr>
        <w:pStyle w:val="BodyText"/>
        <w:rPr>
          <w:lang w:val="sr-Latn-CS"/>
        </w:rPr>
      </w:pPr>
      <w:r>
        <w:rPr>
          <w:noProof/>
          <w:highlight w:val="yellow"/>
          <w:lang w:val="sr-Latn-CS"/>
        </w:rPr>
        <w:t>...</w:t>
      </w:r>
    </w:p>
    <w:p w14:paraId="1ED73541" w14:textId="77777777" w:rsidR="00786068" w:rsidRPr="003372D3" w:rsidRDefault="00D70B22" w:rsidP="00786068">
      <w:pPr>
        <w:pStyle w:val="Heading2"/>
        <w:rPr>
          <w:lang w:val="sr-Latn-CS"/>
        </w:rPr>
      </w:pPr>
      <w:r>
        <w:rPr>
          <w:lang w:val="sr-Latn-CS"/>
        </w:rPr>
        <w:t>Ažuriranje podataka o vrsti i ceni poklona</w:t>
      </w:r>
    </w:p>
    <w:p w14:paraId="4122C5A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E069C35" w14:textId="77777777" w:rsidR="007E0B43" w:rsidRDefault="00D70B22" w:rsidP="00F31591">
      <w:pPr>
        <w:pStyle w:val="BodyText"/>
        <w:rPr>
          <w:lang w:val="sr-Latn-CS"/>
        </w:rPr>
      </w:pPr>
      <w:r>
        <w:rPr>
          <w:lang w:val="sr-Latn-CS"/>
        </w:rPr>
        <w:t>Ažuriranje(izmena, dopuna) podataka o vrsti i ceni poklona iz ponude gift shopa.</w:t>
      </w:r>
    </w:p>
    <w:p w14:paraId="0EA3864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2642B4A" w14:textId="77777777" w:rsidR="007E0B43" w:rsidRDefault="00D70B22" w:rsidP="007C4972">
      <w:pPr>
        <w:pStyle w:val="BodyText"/>
        <w:rPr>
          <w:lang w:val="sr-Latn-CS"/>
        </w:rPr>
      </w:pPr>
      <w:r>
        <w:rPr>
          <w:lang w:val="sr-Latn-CS"/>
        </w:rPr>
        <w:t xml:space="preserve">Administrator. </w:t>
      </w:r>
    </w:p>
    <w:p w14:paraId="47DD7E4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741BC04" w14:textId="77777777" w:rsidR="007E0B43" w:rsidRDefault="00D70B22" w:rsidP="007E0B43">
      <w:pPr>
        <w:pStyle w:val="BodyText"/>
        <w:rPr>
          <w:lang w:val="sr-Latn-CS"/>
        </w:rPr>
      </w:pPr>
      <w:r>
        <w:rPr>
          <w:lang w:val="sr-Latn-CS"/>
        </w:rPr>
        <w:t>Prijavljivanje na sistem kao administrator.</w:t>
      </w:r>
    </w:p>
    <w:p w14:paraId="4FD6999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76CF92F7" w14:textId="77777777" w:rsidR="007E0B43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D70B22">
        <w:rPr>
          <w:lang w:val="sr-Latn-CS"/>
        </w:rPr>
        <w:t>karticu CELOKUPNA PONUDA GIFT SHOPA.</w:t>
      </w:r>
    </w:p>
    <w:p w14:paraId="14460EC3" w14:textId="77777777" w:rsidR="00D70B22" w:rsidRPr="00D70B22" w:rsidRDefault="00D70B22" w:rsidP="00D70B22">
      <w:pPr>
        <w:pStyle w:val="BodyText"/>
        <w:numPr>
          <w:ilvl w:val="0"/>
          <w:numId w:val="20"/>
        </w:numPr>
        <w:rPr>
          <w:lang w:val="sr-Latn-CS"/>
        </w:rPr>
      </w:pPr>
      <w:r w:rsidRPr="00D70B22">
        <w:rPr>
          <w:lang w:val="sr-Latn-CS"/>
        </w:rPr>
        <w:t>Prikazuje se forma koja sadrži informacije o artiklima koji čine ponudu gift shopa.</w:t>
      </w:r>
    </w:p>
    <w:p w14:paraId="5EB0FA39" w14:textId="77777777" w:rsidR="00D70B22" w:rsidRPr="00D70B22" w:rsidRDefault="00D70B22" w:rsidP="00D70B22">
      <w:pPr>
        <w:pStyle w:val="BodyText"/>
        <w:numPr>
          <w:ilvl w:val="0"/>
          <w:numId w:val="20"/>
        </w:numPr>
        <w:rPr>
          <w:lang w:val="sr-Latn-CS"/>
        </w:rPr>
      </w:pPr>
      <w:r w:rsidRPr="00D70B22">
        <w:rPr>
          <w:lang w:val="sr-Latn-CS"/>
        </w:rPr>
        <w:t>Administrator bira opciju Ažuriranje sadržaja.</w:t>
      </w:r>
    </w:p>
    <w:p w14:paraId="467C3D11" w14:textId="77777777" w:rsidR="00D70B22" w:rsidRPr="00D70B22" w:rsidRDefault="00D70B22" w:rsidP="00D70B22">
      <w:pPr>
        <w:pStyle w:val="BodyText"/>
        <w:numPr>
          <w:ilvl w:val="0"/>
          <w:numId w:val="20"/>
        </w:numPr>
        <w:rPr>
          <w:lang w:val="sr-Latn-CS"/>
        </w:rPr>
      </w:pPr>
      <w:r w:rsidRPr="00D70B22">
        <w:rPr>
          <w:lang w:val="sr-Latn-CS"/>
        </w:rPr>
        <w:t>Prikazuje se forma koja sadrži polja za unos novih podataka (Naziv, slika) kao i tabela koja sadrži sve informacije o poklonima koji čine ponudu gift shopa.</w:t>
      </w:r>
    </w:p>
    <w:p w14:paraId="273F7F48" w14:textId="77777777" w:rsidR="00D70B22" w:rsidRPr="00D70B22" w:rsidRDefault="00D70B22" w:rsidP="00D70B22">
      <w:pPr>
        <w:pStyle w:val="BodyText"/>
        <w:numPr>
          <w:ilvl w:val="0"/>
          <w:numId w:val="20"/>
        </w:numPr>
        <w:rPr>
          <w:lang w:val="sr-Latn-CS"/>
        </w:rPr>
      </w:pPr>
      <w:r w:rsidRPr="00D70B22">
        <w:rPr>
          <w:lang w:val="sr-Latn-CS"/>
        </w:rPr>
        <w:t>Administrator bira koji artikal želi ažurirati klikom na bilo koju informaciju iz tabele. Polja za podatke se automatski popunjavaju.</w:t>
      </w:r>
    </w:p>
    <w:p w14:paraId="4A02B948" w14:textId="77777777" w:rsidR="00D70B22" w:rsidRPr="00D70B22" w:rsidRDefault="00D70B22" w:rsidP="00D70B22">
      <w:pPr>
        <w:pStyle w:val="BodyText"/>
        <w:numPr>
          <w:ilvl w:val="0"/>
          <w:numId w:val="20"/>
        </w:numPr>
        <w:rPr>
          <w:lang w:val="sr-Latn-CS"/>
        </w:rPr>
      </w:pPr>
      <w:r w:rsidRPr="00D70B22">
        <w:rPr>
          <w:lang w:val="sr-Latn-CS"/>
        </w:rPr>
        <w:t>Administrator bira opciju Ažuriraj.</w:t>
      </w:r>
    </w:p>
    <w:p w14:paraId="658AEDF9" w14:textId="77777777" w:rsidR="00D70B22" w:rsidRPr="00D70B22" w:rsidRDefault="00D70B22" w:rsidP="00D70B22">
      <w:pPr>
        <w:pStyle w:val="BodyText"/>
        <w:numPr>
          <w:ilvl w:val="0"/>
          <w:numId w:val="20"/>
        </w:numPr>
        <w:rPr>
          <w:lang w:val="sr-Latn-CS"/>
        </w:rPr>
      </w:pPr>
      <w:r w:rsidRPr="00D70B22">
        <w:rPr>
          <w:lang w:val="sr-Latn-CS"/>
        </w:rPr>
        <w:t>Prikazuje se poruka kojom se zahteva potvrda ažuriranja.</w:t>
      </w:r>
    </w:p>
    <w:p w14:paraId="1DD85C1A" w14:textId="77777777" w:rsidR="00D70B22" w:rsidRPr="00D70B22" w:rsidRDefault="00D70B22" w:rsidP="00D70B22">
      <w:pPr>
        <w:pStyle w:val="BodyText"/>
        <w:numPr>
          <w:ilvl w:val="0"/>
          <w:numId w:val="20"/>
        </w:numPr>
        <w:rPr>
          <w:lang w:val="sr-Latn-CS"/>
        </w:rPr>
      </w:pPr>
      <w:r w:rsidRPr="00D70B22">
        <w:rPr>
          <w:lang w:val="sr-Latn-CS"/>
        </w:rPr>
        <w:t>Administrator potvrđuje ažuriranje.</w:t>
      </w:r>
    </w:p>
    <w:p w14:paraId="1052017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50F695B" w14:textId="77777777" w:rsidR="007E0B43" w:rsidRPr="005B4961" w:rsidRDefault="00D70B22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B499F3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26D4AE2" w14:textId="77777777" w:rsidR="007E0B43" w:rsidRDefault="00D70B22" w:rsidP="007E0B43">
      <w:pPr>
        <w:pStyle w:val="BodyText"/>
        <w:rPr>
          <w:lang w:val="sr-Latn-CS"/>
        </w:rPr>
      </w:pPr>
      <w:r>
        <w:rPr>
          <w:lang w:val="sr-Latn-CS"/>
        </w:rPr>
        <w:t>Dodatni podaci (vrsta i cena) o poklonima iz ponude gift shopa su ažurirani.</w:t>
      </w:r>
    </w:p>
    <w:p w14:paraId="75DE94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6EFCDCA" w14:textId="77777777" w:rsidR="007E0B43" w:rsidRDefault="007E0B43" w:rsidP="007E0B43">
      <w:pPr>
        <w:pStyle w:val="BodyText"/>
        <w:rPr>
          <w:highlight w:val="yellow"/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68B6BC2F" w14:textId="77777777" w:rsidR="001775B4" w:rsidRPr="003372D3" w:rsidRDefault="001775B4" w:rsidP="001775B4">
      <w:pPr>
        <w:pStyle w:val="Heading2"/>
        <w:rPr>
          <w:lang w:val="sr-Latn-CS"/>
        </w:rPr>
      </w:pPr>
      <w:r>
        <w:rPr>
          <w:lang w:val="sr-Latn-CS"/>
        </w:rPr>
        <w:t xml:space="preserve">Pregled osnovnih podataka o poklonima </w:t>
      </w:r>
    </w:p>
    <w:p w14:paraId="455E5661" w14:textId="77777777" w:rsidR="001775B4" w:rsidRPr="007E0B43" w:rsidRDefault="001775B4" w:rsidP="001775B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F249204" w14:textId="77777777" w:rsidR="001775B4" w:rsidRDefault="001775B4" w:rsidP="001775B4">
      <w:pPr>
        <w:pStyle w:val="BodyText"/>
        <w:rPr>
          <w:lang w:val="sr-Latn-CS"/>
        </w:rPr>
      </w:pPr>
      <w:r>
        <w:rPr>
          <w:lang w:val="sr-Latn-CS"/>
        </w:rPr>
        <w:t>Prikaz stranice veb aplikacije sa osnovnim podacima o ponudi gift shopa, poklonima i artiklima koji čine sadržaj veb aplikacije.</w:t>
      </w:r>
    </w:p>
    <w:p w14:paraId="490287EF" w14:textId="77777777" w:rsidR="001775B4" w:rsidRPr="007E0B43" w:rsidRDefault="001775B4" w:rsidP="001775B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125A58F" w14:textId="77777777" w:rsidR="001775B4" w:rsidRDefault="001775B4" w:rsidP="001775B4">
      <w:pPr>
        <w:pStyle w:val="BodyText"/>
        <w:rPr>
          <w:lang w:val="sr-Latn-CS"/>
        </w:rPr>
      </w:pPr>
      <w:r>
        <w:rPr>
          <w:lang w:val="sr-Latn-CS"/>
        </w:rPr>
        <w:t>Administrator, neregistrovani i registrovani korisnici.</w:t>
      </w:r>
    </w:p>
    <w:p w14:paraId="1C4D083D" w14:textId="77777777" w:rsidR="001775B4" w:rsidRPr="007E0B43" w:rsidRDefault="001775B4" w:rsidP="001775B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41C2DC" w14:textId="77777777" w:rsidR="001775B4" w:rsidRDefault="001775B4" w:rsidP="001775B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DD47D4" w14:textId="77777777" w:rsidR="001775B4" w:rsidRPr="007E0B43" w:rsidRDefault="001775B4" w:rsidP="001775B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7196057" w14:textId="77777777" w:rsidR="001775B4" w:rsidRDefault="001775B4" w:rsidP="001775B4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Administrator/Korisnik bira opciju za prikaz osnovne stranice veb aplikacije.</w:t>
      </w:r>
    </w:p>
    <w:p w14:paraId="1391B8A8" w14:textId="77777777" w:rsidR="001775B4" w:rsidRPr="005D0928" w:rsidRDefault="001775B4" w:rsidP="001775B4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osnovna stranica veb aplikacije.</w:t>
      </w:r>
    </w:p>
    <w:p w14:paraId="5865D0B5" w14:textId="77777777" w:rsidR="001775B4" w:rsidRPr="007E0B43" w:rsidRDefault="001775B4" w:rsidP="001775B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5049B20" w14:textId="77777777" w:rsidR="001775B4" w:rsidRDefault="001775B4" w:rsidP="001775B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BFFFA1" w14:textId="77777777" w:rsidR="001775B4" w:rsidRPr="007E0B43" w:rsidRDefault="001775B4" w:rsidP="001775B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CBE97A2" w14:textId="77777777" w:rsidR="001775B4" w:rsidRDefault="001775B4" w:rsidP="001775B4">
      <w:pPr>
        <w:pStyle w:val="BodyText"/>
        <w:rPr>
          <w:lang w:val="sr-Latn-CS"/>
        </w:rPr>
      </w:pPr>
      <w:r>
        <w:rPr>
          <w:lang w:val="sr-Latn-CS"/>
        </w:rPr>
        <w:t>Tekuća stranica je osnovna stranica veb aplikacije.</w:t>
      </w:r>
    </w:p>
    <w:p w14:paraId="16CBFB05" w14:textId="77777777" w:rsidR="001775B4" w:rsidRPr="007E0B43" w:rsidRDefault="001775B4" w:rsidP="001775B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A69A823" w14:textId="77777777" w:rsidR="001775B4" w:rsidRDefault="001775B4" w:rsidP="001775B4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32641ED5" w14:textId="77777777" w:rsidR="001775B4" w:rsidRDefault="001775B4" w:rsidP="007E0B43">
      <w:pPr>
        <w:pStyle w:val="BodyText"/>
        <w:rPr>
          <w:highlight w:val="yellow"/>
          <w:lang w:val="sr-Latn-CS"/>
        </w:rPr>
      </w:pPr>
    </w:p>
    <w:p w14:paraId="45FF9C3B" w14:textId="77777777" w:rsidR="001775B4" w:rsidRDefault="001775B4" w:rsidP="007E0B43">
      <w:pPr>
        <w:pStyle w:val="BodyText"/>
        <w:rPr>
          <w:highlight w:val="yellow"/>
          <w:lang w:val="sr-Latn-CS"/>
        </w:rPr>
      </w:pPr>
    </w:p>
    <w:p w14:paraId="7A196EE1" w14:textId="77777777" w:rsidR="006C2F57" w:rsidRPr="003372D3" w:rsidRDefault="00D70B22" w:rsidP="006C2F57">
      <w:pPr>
        <w:pStyle w:val="Heading2"/>
        <w:rPr>
          <w:lang w:val="sr-Latn-CS"/>
        </w:rPr>
      </w:pPr>
      <w:r>
        <w:rPr>
          <w:lang w:val="sr-Latn-CS"/>
        </w:rPr>
        <w:lastRenderedPageBreak/>
        <w:t xml:space="preserve">Pretraga poklona po nazivu </w:t>
      </w:r>
    </w:p>
    <w:p w14:paraId="3CBF99B6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D78AB38" w14:textId="77777777" w:rsidR="006C2F57" w:rsidRDefault="004924F0" w:rsidP="006C2F57">
      <w:pPr>
        <w:pStyle w:val="BodyText"/>
        <w:rPr>
          <w:lang w:val="sr-Latn-CS"/>
        </w:rPr>
      </w:pPr>
      <w:r>
        <w:rPr>
          <w:lang w:val="sr-Latn-CS"/>
        </w:rPr>
        <w:t>Prikaz stranice sa listom poklona po nazivu.</w:t>
      </w:r>
    </w:p>
    <w:p w14:paraId="394D3D7D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33CBC73" w14:textId="77777777" w:rsidR="006C2F57" w:rsidRDefault="004924F0" w:rsidP="006C2F57">
      <w:pPr>
        <w:pStyle w:val="BodyText"/>
        <w:rPr>
          <w:lang w:val="sr-Latn-CS"/>
        </w:rPr>
      </w:pPr>
      <w:r>
        <w:rPr>
          <w:lang w:val="sr-Latn-CS"/>
        </w:rPr>
        <w:t>Administrator, registrovani korisnik i neregistrovani korisnik.</w:t>
      </w:r>
    </w:p>
    <w:p w14:paraId="2C167207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4213FBF" w14:textId="77777777" w:rsidR="006C2F57" w:rsidRDefault="004924F0" w:rsidP="006C2F5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A976DFC" w14:textId="77777777" w:rsidR="006C2F57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E633017" w14:textId="77777777" w:rsidR="004924F0" w:rsidRDefault="004924F0" w:rsidP="004924F0">
      <w:pPr>
        <w:pStyle w:val="BodyText"/>
        <w:numPr>
          <w:ilvl w:val="0"/>
          <w:numId w:val="30"/>
        </w:numPr>
        <w:spacing w:line="276" w:lineRule="auto"/>
        <w:rPr>
          <w:lang w:val="sr-Latn-BA"/>
        </w:rPr>
      </w:pPr>
      <w:bookmarkStart w:id="20" w:name="_Hlk88774096"/>
      <w:r>
        <w:rPr>
          <w:lang w:val="sr-Latn-BA"/>
        </w:rPr>
        <w:t>Korisnik bira pretragu po nazivu i unosi naziv poklona.</w:t>
      </w:r>
    </w:p>
    <w:p w14:paraId="1E38D081" w14:textId="77777777" w:rsidR="004924F0" w:rsidRDefault="004924F0" w:rsidP="004924F0">
      <w:pPr>
        <w:pStyle w:val="BodyText"/>
        <w:numPr>
          <w:ilvl w:val="0"/>
          <w:numId w:val="30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 Prikazuje se lista poklona čiji se naziv delimično ili potpuno poklapa sa unetim pojmom  u polju za pretragu [izuzetak: Nema rezultata pretrage.].</w:t>
      </w:r>
    </w:p>
    <w:bookmarkEnd w:id="20"/>
    <w:p w14:paraId="04A398CB" w14:textId="77777777" w:rsidR="004924F0" w:rsidRPr="004924F0" w:rsidRDefault="004924F0" w:rsidP="006C2F57">
      <w:pPr>
        <w:pStyle w:val="BodyText"/>
        <w:keepNext/>
        <w:rPr>
          <w:b/>
          <w:bCs/>
          <w:lang w:val="sr-Latn-BA"/>
        </w:rPr>
      </w:pPr>
    </w:p>
    <w:p w14:paraId="13295281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34EDF87" w14:textId="77777777" w:rsidR="006C2F57" w:rsidRPr="004924F0" w:rsidRDefault="004924F0" w:rsidP="004924F0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[</w:t>
      </w:r>
      <w:r>
        <w:rPr>
          <w:i/>
          <w:lang w:val="sr-Latn-BA"/>
        </w:rPr>
        <w:t>Nema rezultata pretrage</w:t>
      </w:r>
      <w:r>
        <w:rPr>
          <w:lang w:val="sr-Latn-BA"/>
        </w:rPr>
        <w:t>.] Prikazuje se poruka o grešci za uneti pojam.</w:t>
      </w:r>
    </w:p>
    <w:p w14:paraId="73E20E83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253BAF0" w14:textId="77777777" w:rsidR="006C2F57" w:rsidRDefault="004924F0" w:rsidP="004526F1">
      <w:pPr>
        <w:pStyle w:val="BodyText"/>
        <w:rPr>
          <w:lang w:val="sr-Latn-CS"/>
        </w:rPr>
      </w:pPr>
      <w:r>
        <w:rPr>
          <w:lang w:val="sr-Latn-CS"/>
        </w:rPr>
        <w:t>Tekuća stranica je stranica sa listom poklona po nazivu.</w:t>
      </w:r>
    </w:p>
    <w:p w14:paraId="21377310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745F989" w14:textId="77777777" w:rsidR="006C2F57" w:rsidRDefault="006C2F57" w:rsidP="006C2F5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282FCFA" w14:textId="77777777" w:rsidR="00786068" w:rsidRPr="003372D3" w:rsidRDefault="004924F0" w:rsidP="00786068">
      <w:pPr>
        <w:pStyle w:val="Heading2"/>
        <w:rPr>
          <w:lang w:val="sr-Latn-CS"/>
        </w:rPr>
      </w:pPr>
      <w:r>
        <w:rPr>
          <w:lang w:val="sr-Latn-CS"/>
        </w:rPr>
        <w:t>Pretraga poklona po vremenu potrebnom za izradu i isporuku</w:t>
      </w:r>
    </w:p>
    <w:p w14:paraId="762FAE20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E380162" w14:textId="77777777" w:rsidR="004924F0" w:rsidRDefault="004924F0" w:rsidP="004924F0">
      <w:pPr>
        <w:pStyle w:val="BodyText"/>
        <w:rPr>
          <w:lang w:val="sr-Latn-CS"/>
        </w:rPr>
      </w:pPr>
      <w:r>
        <w:rPr>
          <w:lang w:val="sr-Latn-CS"/>
        </w:rPr>
        <w:t>Prikaz poklona po vremenu koje je potrebno za izradu i isporuku poklona.</w:t>
      </w:r>
    </w:p>
    <w:p w14:paraId="6599CB7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81F7D47" w14:textId="77777777" w:rsidR="007E0B43" w:rsidRDefault="00E67361" w:rsidP="007C4972">
      <w:pPr>
        <w:pStyle w:val="BodyText"/>
        <w:rPr>
          <w:lang w:val="sr-Latn-CS"/>
        </w:rPr>
      </w:pPr>
      <w:r>
        <w:rPr>
          <w:lang w:val="sr-Latn-CS"/>
        </w:rPr>
        <w:t>Administrator, registrovani i neregistrovani korisnik.</w:t>
      </w:r>
    </w:p>
    <w:p w14:paraId="4B15FFF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6093AD0" w14:textId="77777777" w:rsidR="007E0B43" w:rsidRDefault="00E67361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B220B1D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411314C" w14:textId="77777777" w:rsidR="00E67361" w:rsidRDefault="00E67361" w:rsidP="00E67361">
      <w:pPr>
        <w:pStyle w:val="BodyText"/>
        <w:numPr>
          <w:ilvl w:val="0"/>
          <w:numId w:val="32"/>
        </w:numPr>
        <w:spacing w:line="276" w:lineRule="auto"/>
        <w:rPr>
          <w:lang w:val="sr-Latn-BA"/>
        </w:rPr>
      </w:pPr>
      <w:r>
        <w:rPr>
          <w:lang w:val="sr-Latn-BA"/>
        </w:rPr>
        <w:t>Korisnik bira pretragu po vremenu potrebnom za izradu i isporuku poklona.</w:t>
      </w:r>
    </w:p>
    <w:p w14:paraId="529D21AD" w14:textId="77777777" w:rsidR="00E67361" w:rsidRDefault="00E67361" w:rsidP="00E67361">
      <w:pPr>
        <w:pStyle w:val="BodyText"/>
        <w:numPr>
          <w:ilvl w:val="0"/>
          <w:numId w:val="32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 Prikazuje se lista poklona sa vremenom za izradu i isporuku, i to počev od poklona koji se mogu odmah izraditi i isporučiti, pa do poklona za koje je potrebno više vremena. Dakle, prikazuju se pokloni u rastućem vremenu koje je potrebno za izradu i isporuku.</w:t>
      </w:r>
    </w:p>
    <w:p w14:paraId="7121C76E" w14:textId="77777777" w:rsidR="00E67361" w:rsidRPr="00E67361" w:rsidRDefault="00E67361" w:rsidP="002C12A7">
      <w:pPr>
        <w:pStyle w:val="BodyText"/>
        <w:keepNext/>
        <w:rPr>
          <w:b/>
          <w:bCs/>
          <w:lang w:val="sr-Latn-BA"/>
        </w:rPr>
      </w:pPr>
    </w:p>
    <w:p w14:paraId="37ECC22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10E0D099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BAF382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C0AF1D6" w14:textId="77777777" w:rsidR="007E0B43" w:rsidRDefault="00E67361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stranica sa listom poklona po vremenu potrebnom za iradu i isporuku.</w:t>
      </w:r>
    </w:p>
    <w:p w14:paraId="3AEC704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1B9BAC29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E285100" w14:textId="77777777" w:rsidR="00786068" w:rsidRPr="003372D3" w:rsidRDefault="00E67361" w:rsidP="00786068">
      <w:pPr>
        <w:pStyle w:val="Heading2"/>
        <w:rPr>
          <w:lang w:val="sr-Latn-CS"/>
        </w:rPr>
      </w:pPr>
      <w:r>
        <w:rPr>
          <w:lang w:val="sr-Latn-CS"/>
        </w:rPr>
        <w:t>Smeštanje proizvoda u „shortlist“</w:t>
      </w:r>
    </w:p>
    <w:p w14:paraId="2BB8380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5495162" w14:textId="77777777" w:rsidR="007E0B43" w:rsidRDefault="00E67361" w:rsidP="007E0B43">
      <w:pPr>
        <w:pStyle w:val="BodyText"/>
        <w:rPr>
          <w:lang w:val="sr-Latn-CS"/>
        </w:rPr>
      </w:pPr>
      <w:r>
        <w:rPr>
          <w:lang w:val="sr-Latn-CS"/>
        </w:rPr>
        <w:t>Smeštanje proizvoda koji su nam se dopali, zapali za oko, ali ih trenutno ne kupujemo u shortlist.</w:t>
      </w:r>
    </w:p>
    <w:p w14:paraId="78C4005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24D8DA8" w14:textId="77777777" w:rsidR="007E0B43" w:rsidRDefault="00E67361" w:rsidP="007C4972">
      <w:pPr>
        <w:pStyle w:val="BodyText"/>
        <w:rPr>
          <w:lang w:val="sr-Latn-CS"/>
        </w:rPr>
      </w:pPr>
      <w:r>
        <w:rPr>
          <w:lang w:val="sr-Latn-CS"/>
        </w:rPr>
        <w:t>Administrator, registrovani korisnik.</w:t>
      </w:r>
    </w:p>
    <w:p w14:paraId="444012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90B6E50" w14:textId="77777777" w:rsidR="007E0B43" w:rsidRDefault="00E67361" w:rsidP="007E0B43">
      <w:pPr>
        <w:pStyle w:val="BodyText"/>
        <w:rPr>
          <w:lang w:val="sr-Latn-CS"/>
        </w:rPr>
      </w:pPr>
      <w:r>
        <w:rPr>
          <w:lang w:val="sr-Latn-CS"/>
        </w:rPr>
        <w:t>Prijavljivanje na sistem kao administrator ili korisnik.</w:t>
      </w:r>
    </w:p>
    <w:p w14:paraId="7693D87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0E337AD" w14:textId="77777777" w:rsidR="00080F92" w:rsidRDefault="00080F92" w:rsidP="00E67361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</w:t>
      </w:r>
      <w:r w:rsidR="00E67361">
        <w:rPr>
          <w:lang w:val="sr-Latn-CS"/>
        </w:rPr>
        <w:t>nik smešta proizvod u shortlist klikom na ikonicu pored slike odabranog proizvoda.</w:t>
      </w:r>
    </w:p>
    <w:p w14:paraId="47DBAC68" w14:textId="77777777" w:rsidR="00E67361" w:rsidRPr="00E67361" w:rsidRDefault="00E67361" w:rsidP="00E67361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Iskače obaveštenje da je proizvod uspešno dodat u shortlist.</w:t>
      </w:r>
    </w:p>
    <w:p w14:paraId="5171F35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1B91171E" w14:textId="77777777" w:rsidR="007E0B43" w:rsidRPr="00562041" w:rsidRDefault="00E67361" w:rsidP="00E673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             Nema.</w:t>
      </w:r>
    </w:p>
    <w:p w14:paraId="28308A7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93C5297" w14:textId="77777777" w:rsidR="007E0B43" w:rsidRDefault="00E67361" w:rsidP="007E0B43">
      <w:pPr>
        <w:pStyle w:val="BodyText"/>
        <w:rPr>
          <w:lang w:val="sr-Latn-CS"/>
        </w:rPr>
      </w:pPr>
      <w:r>
        <w:rPr>
          <w:lang w:val="sr-Latn-CS"/>
        </w:rPr>
        <w:t>Proizvod je dodat u shortlist.</w:t>
      </w:r>
    </w:p>
    <w:p w14:paraId="4A394B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312C692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2588AAE" w14:textId="77777777" w:rsidR="00786068" w:rsidRPr="003372D3" w:rsidRDefault="00E67361" w:rsidP="00786068">
      <w:pPr>
        <w:pStyle w:val="Heading2"/>
        <w:rPr>
          <w:lang w:val="sr-Latn-CS"/>
        </w:rPr>
      </w:pPr>
      <w:r>
        <w:rPr>
          <w:lang w:val="sr-Latn-CS"/>
        </w:rPr>
        <w:t>Smeštanje proizvoda u korpu</w:t>
      </w:r>
    </w:p>
    <w:p w14:paraId="29CD258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E259099" w14:textId="77777777" w:rsidR="007E0B43" w:rsidRDefault="00E67361" w:rsidP="007E0B43">
      <w:pPr>
        <w:pStyle w:val="BodyText"/>
        <w:rPr>
          <w:lang w:val="sr-Latn-CS"/>
        </w:rPr>
      </w:pPr>
      <w:r>
        <w:rPr>
          <w:lang w:val="sr-Latn-CS"/>
        </w:rPr>
        <w:t>Smeštanje proizvoda za koji smo se odlučili da kupujemo u korpu za kupovinu.</w:t>
      </w:r>
    </w:p>
    <w:p w14:paraId="42290E4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C15ABAF" w14:textId="77777777" w:rsidR="007E0B43" w:rsidRDefault="00E67361" w:rsidP="007C4972">
      <w:pPr>
        <w:pStyle w:val="BodyText"/>
        <w:rPr>
          <w:lang w:val="sr-Latn-CS"/>
        </w:rPr>
      </w:pPr>
      <w:r>
        <w:rPr>
          <w:lang w:val="sr-Latn-CS"/>
        </w:rPr>
        <w:t>Administrator, registrovani korisnik.</w:t>
      </w:r>
    </w:p>
    <w:p w14:paraId="2668360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ECD7FA" w14:textId="77777777" w:rsidR="007E0B43" w:rsidRDefault="00E67361" w:rsidP="00E673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             Prijavljivanje na sistem kao administrator ili korisnik.</w:t>
      </w:r>
    </w:p>
    <w:p w14:paraId="47263ED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1461168" w14:textId="77777777" w:rsidR="00E67361" w:rsidRPr="00E67361" w:rsidRDefault="005E1391" w:rsidP="00E67361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>
        <w:rPr>
          <w:lang w:val="sr-Latn-CS"/>
        </w:rPr>
        <w:t>Korisnik</w:t>
      </w:r>
      <w:r w:rsidR="00E67361">
        <w:rPr>
          <w:lang w:val="sr-Latn-CS"/>
        </w:rPr>
        <w:t xml:space="preserve"> smešta proizvod u korpu klikom na ikonicu korpe koja se nalazi pored artikla.</w:t>
      </w:r>
    </w:p>
    <w:p w14:paraId="18167EF4" w14:textId="77777777" w:rsidR="00E67361" w:rsidRPr="00E67361" w:rsidRDefault="00E67361" w:rsidP="00E67361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>
        <w:rPr>
          <w:bCs/>
          <w:lang w:val="sr-Latn-CS"/>
        </w:rPr>
        <w:t>Iskače obaveštenje da je proizvod uspešno dodat u korpu.</w:t>
      </w:r>
    </w:p>
    <w:p w14:paraId="321104A6" w14:textId="77777777" w:rsidR="007E0B43" w:rsidRPr="007E0B43" w:rsidRDefault="007E0B43" w:rsidP="00E67361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1EC1C03" w14:textId="77777777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954A0C">
        <w:rPr>
          <w:lang w:val="sr-Latn-CS"/>
        </w:rPr>
        <w:t>.</w:t>
      </w:r>
    </w:p>
    <w:p w14:paraId="69FB726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E60FF62" w14:textId="77777777" w:rsidR="007E0B43" w:rsidRDefault="00954A0C" w:rsidP="005E1391">
      <w:pPr>
        <w:pStyle w:val="BodyText"/>
        <w:rPr>
          <w:lang w:val="sr-Latn-CS"/>
        </w:rPr>
      </w:pPr>
      <w:r>
        <w:rPr>
          <w:lang w:val="sr-Latn-CS"/>
        </w:rPr>
        <w:t>Proizvod je uspešno dodat u korpu.</w:t>
      </w:r>
    </w:p>
    <w:p w14:paraId="1A32394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3CB46C3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786659A3" w14:textId="77777777" w:rsidR="00786068" w:rsidRPr="003372D3" w:rsidRDefault="00BD4613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Potvrda kupovine</w:t>
      </w:r>
    </w:p>
    <w:p w14:paraId="0989C844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5D48A89" w14:textId="77777777" w:rsidR="00225B05" w:rsidRDefault="00BD4613" w:rsidP="00225B05">
      <w:pPr>
        <w:pStyle w:val="BodyText"/>
        <w:rPr>
          <w:lang w:val="sr-Latn-CS"/>
        </w:rPr>
      </w:pPr>
      <w:r>
        <w:rPr>
          <w:lang w:val="sr-Latn-CS"/>
        </w:rPr>
        <w:t>Potvrda kupovine odabranih artikala koje su smeštene u korpi.</w:t>
      </w:r>
    </w:p>
    <w:p w14:paraId="45D3553A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7797965" w14:textId="77777777" w:rsidR="00225B05" w:rsidRDefault="00BD4613" w:rsidP="00225B05">
      <w:pPr>
        <w:pStyle w:val="BodyText"/>
        <w:rPr>
          <w:lang w:val="sr-Latn-CS"/>
        </w:rPr>
      </w:pPr>
      <w:r>
        <w:rPr>
          <w:lang w:val="sr-Latn-CS"/>
        </w:rPr>
        <w:t>Administrator, registrovani korisnik.</w:t>
      </w:r>
    </w:p>
    <w:p w14:paraId="6A330409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22EC023" w14:textId="77777777" w:rsidR="00225B05" w:rsidRDefault="00954A0C" w:rsidP="00225B05">
      <w:pPr>
        <w:pStyle w:val="BodyText"/>
        <w:rPr>
          <w:lang w:val="sr-Latn-CS"/>
        </w:rPr>
      </w:pPr>
      <w:r>
        <w:rPr>
          <w:lang w:val="sr-Latn-CS"/>
        </w:rPr>
        <w:t>Prijavljivanje na sistem kao administrator</w:t>
      </w:r>
      <w:r w:rsidR="00135E7D">
        <w:rPr>
          <w:lang w:val="sr-Latn-CS"/>
        </w:rPr>
        <w:t xml:space="preserve"> ili registrovani korisnik.</w:t>
      </w:r>
    </w:p>
    <w:p w14:paraId="168DC3A7" w14:textId="77777777" w:rsidR="00225B05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7979557" w14:textId="77777777" w:rsidR="00954A0C" w:rsidRDefault="00954A0C" w:rsidP="00954A0C">
      <w:pPr>
        <w:pStyle w:val="BodyText"/>
        <w:numPr>
          <w:ilvl w:val="0"/>
          <w:numId w:val="33"/>
        </w:numPr>
        <w:spacing w:line="276" w:lineRule="auto"/>
        <w:rPr>
          <w:lang w:val="sr-Latn-BA"/>
        </w:rPr>
      </w:pPr>
      <w:r>
        <w:rPr>
          <w:lang w:val="sr-Latn-BA"/>
        </w:rPr>
        <w:t>Korisni</w:t>
      </w:r>
      <w:r w:rsidR="00135E7D">
        <w:rPr>
          <w:lang w:val="sr-Latn-BA"/>
        </w:rPr>
        <w:t>k</w:t>
      </w:r>
      <w:r>
        <w:rPr>
          <w:lang w:val="sr-Latn-BA"/>
        </w:rPr>
        <w:t xml:space="preserve"> bira karticu KORPA.</w:t>
      </w:r>
    </w:p>
    <w:p w14:paraId="6D4902DE" w14:textId="77777777" w:rsidR="00954A0C" w:rsidRDefault="00954A0C" w:rsidP="00954A0C">
      <w:pPr>
        <w:pStyle w:val="BodyText"/>
        <w:numPr>
          <w:ilvl w:val="0"/>
          <w:numId w:val="33"/>
        </w:numPr>
        <w:spacing w:line="276" w:lineRule="auto"/>
        <w:rPr>
          <w:lang w:val="sr-Latn-BA"/>
        </w:rPr>
      </w:pPr>
      <w:r>
        <w:rPr>
          <w:lang w:val="sr-Latn-BA"/>
        </w:rPr>
        <w:t>Prikazuje se korpa koja sadrži odabrane artikle.</w:t>
      </w:r>
    </w:p>
    <w:p w14:paraId="24FFFDCE" w14:textId="77777777" w:rsidR="00954A0C" w:rsidRDefault="00135E7D" w:rsidP="00954A0C">
      <w:pPr>
        <w:pStyle w:val="BodyText"/>
        <w:numPr>
          <w:ilvl w:val="0"/>
          <w:numId w:val="33"/>
        </w:numPr>
        <w:spacing w:line="276" w:lineRule="auto"/>
        <w:rPr>
          <w:lang w:val="sr-Latn-BA"/>
        </w:rPr>
      </w:pPr>
      <w:r>
        <w:rPr>
          <w:lang w:val="sr-Latn-BA"/>
        </w:rPr>
        <w:t>Iskače obaveštenje „Da li želite da nastavite sa kupovinom“.</w:t>
      </w:r>
    </w:p>
    <w:p w14:paraId="0BB884C2" w14:textId="77777777" w:rsidR="00BD4613" w:rsidRDefault="00BD4613" w:rsidP="00954A0C">
      <w:pPr>
        <w:pStyle w:val="BodyText"/>
        <w:numPr>
          <w:ilvl w:val="0"/>
          <w:numId w:val="33"/>
        </w:numPr>
        <w:spacing w:line="276" w:lineRule="auto"/>
        <w:rPr>
          <w:lang w:val="sr-Latn-BA"/>
        </w:rPr>
      </w:pPr>
      <w:r>
        <w:rPr>
          <w:lang w:val="sr-Latn-BA"/>
        </w:rPr>
        <w:t>Korisnik pritisne da ili ne.</w:t>
      </w:r>
    </w:p>
    <w:p w14:paraId="40C9AD71" w14:textId="77777777" w:rsidR="00BD4613" w:rsidRDefault="00BD4613" w:rsidP="00BD4613">
      <w:pPr>
        <w:pStyle w:val="BodyText"/>
        <w:numPr>
          <w:ilvl w:val="0"/>
          <w:numId w:val="33"/>
        </w:numPr>
        <w:spacing w:line="276" w:lineRule="auto"/>
        <w:rPr>
          <w:lang w:val="sr-Latn-BA"/>
        </w:rPr>
      </w:pPr>
      <w:r>
        <w:rPr>
          <w:lang w:val="sr-Latn-BA"/>
        </w:rPr>
        <w:t>U zavisnosti od prethodnog odgovora:</w:t>
      </w:r>
    </w:p>
    <w:p w14:paraId="140F8CEA" w14:textId="77777777" w:rsidR="00135E7D" w:rsidRDefault="00BD4613" w:rsidP="00BD4613">
      <w:pPr>
        <w:pStyle w:val="BodyText"/>
        <w:spacing w:line="276" w:lineRule="auto"/>
        <w:ind w:left="1080"/>
        <w:rPr>
          <w:lang w:val="sr-Latn-BA"/>
        </w:rPr>
      </w:pPr>
      <w:r>
        <w:rPr>
          <w:lang w:val="sr-Latn-BA"/>
        </w:rPr>
        <w:t xml:space="preserve">        </w:t>
      </w:r>
      <w:r w:rsidRPr="00BD4613">
        <w:rPr>
          <w:lang w:val="sr-Latn-BA"/>
        </w:rPr>
        <w:t>Iskače obaveštenje: „Molimo sačekajte formiranje i štampanje narudžbine</w:t>
      </w:r>
      <w:r>
        <w:rPr>
          <w:lang w:val="sr-Latn-BA"/>
        </w:rPr>
        <w:t>.</w:t>
      </w:r>
      <w:r w:rsidRPr="00BD4613">
        <w:rPr>
          <w:lang w:val="sr-Latn-BA"/>
        </w:rPr>
        <w:t>“</w:t>
      </w:r>
    </w:p>
    <w:p w14:paraId="339D9DB6" w14:textId="77777777" w:rsidR="00BD4613" w:rsidRPr="00BD4613" w:rsidRDefault="00BD4613" w:rsidP="00BD4613">
      <w:pPr>
        <w:pStyle w:val="BodyText"/>
        <w:spacing w:line="276" w:lineRule="auto"/>
        <w:ind w:left="1080"/>
        <w:rPr>
          <w:lang w:val="sr-Latn-BA"/>
        </w:rPr>
      </w:pPr>
      <w:r>
        <w:rPr>
          <w:lang w:val="sr-Latn-BA"/>
        </w:rPr>
        <w:t xml:space="preserve">        Ili „Nastavite sa pretraživanjem sajta.“.</w:t>
      </w:r>
    </w:p>
    <w:p w14:paraId="40B82B81" w14:textId="77777777" w:rsidR="00954A0C" w:rsidRPr="00BD4613" w:rsidRDefault="00954A0C" w:rsidP="00BD4613">
      <w:pPr>
        <w:pStyle w:val="BodyText"/>
        <w:spacing w:line="276" w:lineRule="auto"/>
        <w:ind w:left="0"/>
        <w:rPr>
          <w:lang w:val="sr-Latn-BA"/>
        </w:rPr>
      </w:pPr>
    </w:p>
    <w:p w14:paraId="7469CC47" w14:textId="77777777" w:rsidR="00954A0C" w:rsidRPr="00954A0C" w:rsidRDefault="00954A0C" w:rsidP="002C12A7">
      <w:pPr>
        <w:pStyle w:val="BodyText"/>
        <w:keepNext/>
        <w:rPr>
          <w:bCs/>
          <w:lang w:val="sr-Latn-BA"/>
        </w:rPr>
      </w:pPr>
    </w:p>
    <w:p w14:paraId="19CEA686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7D7175B" w14:textId="77777777"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01A7CC23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D4F1888" w14:textId="77777777" w:rsidR="00225B05" w:rsidRDefault="00BD4613" w:rsidP="00473B3E">
      <w:pPr>
        <w:pStyle w:val="BodyText"/>
        <w:rPr>
          <w:lang w:val="sr-Latn-CS"/>
        </w:rPr>
      </w:pPr>
      <w:r>
        <w:rPr>
          <w:lang w:val="sr-Latn-CS"/>
        </w:rPr>
        <w:t>Potvrđena je kupovina odabranih poklona.</w:t>
      </w:r>
    </w:p>
    <w:p w14:paraId="7E6CEDA0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3E4FEC3" w14:textId="77777777" w:rsidR="00225B05" w:rsidRDefault="00225B05" w:rsidP="00225B05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730E42CC" w14:textId="77777777" w:rsidR="00786068" w:rsidRPr="003372D3" w:rsidRDefault="00BD4613" w:rsidP="00AB730D">
      <w:pPr>
        <w:pStyle w:val="Heading2"/>
        <w:rPr>
          <w:lang w:val="sr-Latn-CS"/>
        </w:rPr>
      </w:pPr>
      <w:r>
        <w:rPr>
          <w:lang w:val="sr-Latn-CS"/>
        </w:rPr>
        <w:t>Formiranje narudžbine</w:t>
      </w:r>
    </w:p>
    <w:p w14:paraId="052582A6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B11DB92" w14:textId="77777777" w:rsidR="00705464" w:rsidRDefault="00BD4613" w:rsidP="00264EC4">
      <w:pPr>
        <w:pStyle w:val="BodyText"/>
        <w:rPr>
          <w:lang w:val="sr-Latn-CS"/>
        </w:rPr>
      </w:pPr>
      <w:r>
        <w:rPr>
          <w:lang w:val="sr-Latn-CS"/>
        </w:rPr>
        <w:t>Formiranje narudžbine odabranih poklona iz korpe.</w:t>
      </w:r>
    </w:p>
    <w:p w14:paraId="47212B88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E8FE2C9" w14:textId="77777777" w:rsidR="00705464" w:rsidRDefault="00BD4613" w:rsidP="00705464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0FC25D1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44392DF" w14:textId="77777777" w:rsidR="00705464" w:rsidRDefault="00BD4613" w:rsidP="00705464">
      <w:pPr>
        <w:pStyle w:val="BodyText"/>
        <w:rPr>
          <w:lang w:val="sr-Latn-CS"/>
        </w:rPr>
      </w:pPr>
      <w:r>
        <w:rPr>
          <w:lang w:val="sr-Latn-CS"/>
        </w:rPr>
        <w:t>Prijavljivanje na sistem kao administrator.</w:t>
      </w:r>
    </w:p>
    <w:p w14:paraId="5F666DF2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794BD58" w14:textId="77777777" w:rsidR="00705464" w:rsidRDefault="00BD4613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Administrator bira karticu NARUDŽBINE.</w:t>
      </w:r>
    </w:p>
    <w:p w14:paraId="2030D068" w14:textId="77777777"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264EC4">
        <w:rPr>
          <w:lang w:val="sr-Latn-CS"/>
        </w:rPr>
        <w:t>spiskom</w:t>
      </w:r>
      <w:r w:rsidR="00BD4613">
        <w:rPr>
          <w:lang w:val="sr-Latn-CS"/>
        </w:rPr>
        <w:t xml:space="preserve"> narudžbina.</w:t>
      </w:r>
    </w:p>
    <w:p w14:paraId="0BB7EDF1" w14:textId="77777777" w:rsidR="00705464" w:rsidRDefault="00BD4613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Administrator bira opciju formiraj narudžbinu.</w:t>
      </w:r>
    </w:p>
    <w:p w14:paraId="2A2FE6F5" w14:textId="77777777" w:rsidR="00705464" w:rsidRDefault="00705464" w:rsidP="003820FD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lastRenderedPageBreak/>
        <w:t xml:space="preserve">Prikazuje se </w:t>
      </w:r>
      <w:r w:rsidR="00264EC4">
        <w:rPr>
          <w:lang w:val="sr-Latn-CS"/>
        </w:rPr>
        <w:t xml:space="preserve">forma </w:t>
      </w:r>
      <w:r w:rsidR="003820FD">
        <w:rPr>
          <w:lang w:val="sr-Latn-CS"/>
        </w:rPr>
        <w:t>za kreiranje nov</w:t>
      </w:r>
      <w:r w:rsidR="00BD4613">
        <w:rPr>
          <w:lang w:val="sr-Latn-CS"/>
        </w:rPr>
        <w:t>e</w:t>
      </w:r>
      <w:r w:rsidR="003820FD">
        <w:rPr>
          <w:lang w:val="sr-Latn-CS"/>
        </w:rPr>
        <w:t xml:space="preserve"> </w:t>
      </w:r>
      <w:r w:rsidR="00BD4613">
        <w:rPr>
          <w:lang w:val="sr-Latn-CS"/>
        </w:rPr>
        <w:t>narudžbine.</w:t>
      </w:r>
    </w:p>
    <w:p w14:paraId="0ABC0585" w14:textId="77777777" w:rsidR="00705464" w:rsidRDefault="00BD4613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Administrator unosi podatke registrovanog korisnika(koje je korisnik ostavio prilikom registracije) i selektuje proizvode iz njegove korpe, nakon što je on prethodno potvrdio kupovinu.</w:t>
      </w:r>
    </w:p>
    <w:p w14:paraId="6A2C81DA" w14:textId="77777777" w:rsidR="003820FD" w:rsidRDefault="00BD4613" w:rsidP="00BD461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Iskače obaveštenje: „Narudžbina je formirana!“.</w:t>
      </w:r>
    </w:p>
    <w:p w14:paraId="487E6D6C" w14:textId="77777777" w:rsidR="00C407B4" w:rsidRPr="009D5ECD" w:rsidRDefault="00C407B4" w:rsidP="00C407B4">
      <w:pPr>
        <w:pStyle w:val="BodyText"/>
        <w:rPr>
          <w:lang w:val="sr-Latn-CS"/>
        </w:rPr>
      </w:pPr>
    </w:p>
    <w:p w14:paraId="3538B149" w14:textId="77777777" w:rsidR="00705464" w:rsidRPr="00BD4613" w:rsidRDefault="00705464" w:rsidP="00BD4613">
      <w:pPr>
        <w:pStyle w:val="BodyText"/>
        <w:rPr>
          <w:lang w:val="sr-Latn-CS"/>
        </w:rPr>
      </w:pPr>
    </w:p>
    <w:p w14:paraId="5AF60A52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BF6CC99" w14:textId="77777777" w:rsidR="00705464" w:rsidRPr="00BC7A7D" w:rsidRDefault="005C6455" w:rsidP="006D2FE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613D722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2310D1E" w14:textId="77777777" w:rsidR="00705464" w:rsidRDefault="005C6455" w:rsidP="003820FD">
      <w:pPr>
        <w:pStyle w:val="BodyText"/>
        <w:rPr>
          <w:lang w:val="sr-Latn-CS"/>
        </w:rPr>
      </w:pPr>
      <w:r>
        <w:rPr>
          <w:lang w:val="sr-Latn-CS"/>
        </w:rPr>
        <w:t>Narudžbina je kreirana.</w:t>
      </w:r>
    </w:p>
    <w:p w14:paraId="1ED1029B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35DAB74" w14:textId="77777777" w:rsidR="00705464" w:rsidRDefault="00C407B4" w:rsidP="00705464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24C590E0" wp14:editId="4A53AF13">
            <wp:extent cx="6286500" cy="262810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846" cy="2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755B" w14:textId="77777777" w:rsidR="00786068" w:rsidRPr="003372D3" w:rsidRDefault="005C6455" w:rsidP="00CA5E5F">
      <w:pPr>
        <w:pStyle w:val="Heading2"/>
        <w:rPr>
          <w:lang w:val="sr-Latn-CS"/>
        </w:rPr>
      </w:pPr>
      <w:r>
        <w:rPr>
          <w:lang w:val="sr-Latn-CS"/>
        </w:rPr>
        <w:t>Štampanje narudžbine</w:t>
      </w:r>
    </w:p>
    <w:p w14:paraId="26ADF35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A5CE475" w14:textId="77777777" w:rsidR="007E0B43" w:rsidRDefault="005C6455" w:rsidP="007E0B43">
      <w:pPr>
        <w:pStyle w:val="BodyText"/>
        <w:rPr>
          <w:lang w:val="sr-Latn-CS"/>
        </w:rPr>
      </w:pPr>
      <w:r>
        <w:rPr>
          <w:lang w:val="sr-Latn-CS"/>
        </w:rPr>
        <w:t>Štampanje formirane narudžbine.</w:t>
      </w:r>
    </w:p>
    <w:p w14:paraId="58B561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178B481" w14:textId="77777777" w:rsidR="007E0B43" w:rsidRDefault="005C6455" w:rsidP="007E0B43">
      <w:pPr>
        <w:pStyle w:val="BodyText"/>
        <w:rPr>
          <w:lang w:val="sr-Latn-CS"/>
        </w:rPr>
      </w:pPr>
      <w:r>
        <w:rPr>
          <w:lang w:val="sr-Latn-CS"/>
        </w:rPr>
        <w:t xml:space="preserve">Administrator. </w:t>
      </w:r>
    </w:p>
    <w:p w14:paraId="4EB1827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AE61121" w14:textId="77777777" w:rsidR="007E0B43" w:rsidRDefault="005C6455" w:rsidP="007E0B43">
      <w:pPr>
        <w:pStyle w:val="BodyText"/>
        <w:rPr>
          <w:lang w:val="sr-Latn-CS"/>
        </w:rPr>
      </w:pPr>
      <w:r>
        <w:rPr>
          <w:lang w:val="sr-Latn-CS"/>
        </w:rPr>
        <w:t>Prijavljivanje na sistem kao administrator.</w:t>
      </w:r>
    </w:p>
    <w:p w14:paraId="372BDDE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EDBD1E" w14:textId="77777777" w:rsidR="007E0B43" w:rsidRDefault="005C6455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</w:t>
      </w:r>
      <w:r w:rsidR="00234684">
        <w:rPr>
          <w:lang w:val="sr-Latn-CS"/>
        </w:rPr>
        <w:t xml:space="preserve"> bira</w:t>
      </w:r>
      <w:r>
        <w:rPr>
          <w:lang w:val="sr-Latn-CS"/>
        </w:rPr>
        <w:t xml:space="preserve"> karticu NARUDŽBINE.</w:t>
      </w:r>
    </w:p>
    <w:p w14:paraId="437CF094" w14:textId="77777777"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 w:rsidR="005C6455">
        <w:rPr>
          <w:lang w:val="sr-Latn-CS"/>
        </w:rPr>
        <w:t>narudžbina.</w:t>
      </w:r>
    </w:p>
    <w:p w14:paraId="2B263EF3" w14:textId="77777777" w:rsidR="00234684" w:rsidRDefault="005C6455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bira narudžbinu koju će štampati.</w:t>
      </w:r>
    </w:p>
    <w:p w14:paraId="7549BA4E" w14:textId="77777777" w:rsidR="00234684" w:rsidRDefault="005C6455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bira opciju štampaj.</w:t>
      </w:r>
    </w:p>
    <w:p w14:paraId="287D2DDC" w14:textId="77777777" w:rsidR="00234684" w:rsidRPr="005C6455" w:rsidRDefault="005C6455" w:rsidP="005C6455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lastRenderedPageBreak/>
        <w:t>Iskače obaveštenje „Narudžbina je ištampana.“.</w:t>
      </w:r>
    </w:p>
    <w:p w14:paraId="65551D9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0D5C6347" w14:textId="77777777" w:rsidR="007E0B43" w:rsidRPr="00BC7A7D" w:rsidRDefault="005C6455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594A3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88145B8" w14:textId="77777777" w:rsidR="007E0B43" w:rsidRDefault="005C6455" w:rsidP="007E0B43">
      <w:pPr>
        <w:pStyle w:val="BodyText"/>
        <w:rPr>
          <w:lang w:val="sr-Latn-CS"/>
        </w:rPr>
      </w:pPr>
      <w:r>
        <w:rPr>
          <w:lang w:val="sr-Latn-CS"/>
        </w:rPr>
        <w:t>Narudžbina je ištampana.</w:t>
      </w:r>
    </w:p>
    <w:p w14:paraId="125C9BF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5D7C014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0F069FA" w14:textId="77777777" w:rsidR="006E5E1D" w:rsidRDefault="006E5E1D" w:rsidP="006E5E1D">
      <w:pPr>
        <w:pStyle w:val="Heading1"/>
        <w:rPr>
          <w:lang w:val="sr-Latn-CS"/>
        </w:rPr>
      </w:pPr>
      <w:bookmarkStart w:id="21" w:name="_Toc163018916"/>
      <w:r>
        <w:rPr>
          <w:lang w:val="sr-Latn-CS"/>
        </w:rPr>
        <w:t>Dodatni zahtevi</w:t>
      </w:r>
      <w:bookmarkEnd w:id="21"/>
    </w:p>
    <w:p w14:paraId="621E63D3" w14:textId="77777777" w:rsidR="00834900" w:rsidRPr="003372D3" w:rsidRDefault="00132780" w:rsidP="00834900">
      <w:pPr>
        <w:pStyle w:val="Heading2"/>
        <w:rPr>
          <w:lang w:val="sr-Latn-CS"/>
        </w:rPr>
      </w:pPr>
      <w:bookmarkStart w:id="22" w:name="_Toc163018917"/>
      <w:r>
        <w:rPr>
          <w:lang w:val="sr-Latn-CS"/>
        </w:rPr>
        <w:t>Funkcionalnost</w:t>
      </w:r>
      <w:bookmarkEnd w:id="22"/>
    </w:p>
    <w:p w14:paraId="42E884D9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6D3D4196" w14:textId="77777777" w:rsidR="00167FDF" w:rsidRDefault="005C6455" w:rsidP="00DD0501">
      <w:pPr>
        <w:pStyle w:val="BodyText"/>
        <w:rPr>
          <w:lang w:val="sr-Latn-CS"/>
        </w:rPr>
      </w:pPr>
      <w:r>
        <w:rPr>
          <w:lang w:val="sr-Latn-CS"/>
        </w:rPr>
        <w:t>GIFTAPP</w:t>
      </w:r>
      <w:r w:rsidR="00167FDF">
        <w:rPr>
          <w:lang w:val="sr-Latn-CS"/>
        </w:rPr>
        <w:t xml:space="preserve"> </w:t>
      </w:r>
      <w:r>
        <w:rPr>
          <w:lang w:val="sr-Latn-CS"/>
        </w:rPr>
        <w:t>veb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6209FFA4" w14:textId="77777777" w:rsidR="00834900" w:rsidRDefault="00834900" w:rsidP="00834900">
      <w:pPr>
        <w:pStyle w:val="Heading2"/>
        <w:rPr>
          <w:lang w:val="sr-Latn-CS"/>
        </w:rPr>
      </w:pPr>
      <w:bookmarkStart w:id="23" w:name="_Toc163018918"/>
      <w:r>
        <w:rPr>
          <w:lang w:val="sr-Latn-CS"/>
        </w:rPr>
        <w:t>Upotrebivost</w:t>
      </w:r>
      <w:bookmarkEnd w:id="23"/>
    </w:p>
    <w:p w14:paraId="34A12300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24C88A79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3C7504C5" w14:textId="77777777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5C6455">
        <w:rPr>
          <w:lang w:val="sr-Latn-CS"/>
        </w:rPr>
        <w:t xml:space="preserve">GIFTAPP veb aplikacije </w:t>
      </w:r>
      <w:r>
        <w:rPr>
          <w:lang w:val="sr-Latn-CS"/>
        </w:rPr>
        <w:t xml:space="preserve">će biti dizajniran tako da bude omogućeno jednostavno i intuitivno korišćenje bez potrebe za organizovanjem dodatne obuke. </w:t>
      </w:r>
    </w:p>
    <w:p w14:paraId="7044D7F9" w14:textId="77777777" w:rsidR="00834900" w:rsidRPr="003372D3" w:rsidRDefault="00834900" w:rsidP="00834900">
      <w:pPr>
        <w:pStyle w:val="Heading2"/>
        <w:rPr>
          <w:lang w:val="sr-Latn-CS"/>
        </w:rPr>
      </w:pPr>
      <w:bookmarkStart w:id="24" w:name="_Toc163018919"/>
      <w:r>
        <w:rPr>
          <w:lang w:val="sr-Latn-CS"/>
        </w:rPr>
        <w:t>Pouzdanost</w:t>
      </w:r>
      <w:bookmarkEnd w:id="24"/>
    </w:p>
    <w:p w14:paraId="1C1E6691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55518CE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349898DF" w14:textId="77777777" w:rsidR="001517F6" w:rsidRDefault="005C6455" w:rsidP="00456A20">
      <w:pPr>
        <w:pStyle w:val="BodyText"/>
        <w:rPr>
          <w:lang w:val="sr-Latn-CS"/>
        </w:rPr>
      </w:pPr>
      <w:r>
        <w:rPr>
          <w:lang w:val="sr-Latn-CS"/>
        </w:rPr>
        <w:t>GIFTAPP veb aplikacija</w:t>
      </w:r>
      <w:r w:rsidR="00456A20">
        <w:rPr>
          <w:lang w:val="sr-Latn-CS"/>
        </w:rPr>
        <w:t xml:space="preserve"> će biti dostup</w:t>
      </w:r>
      <w:r>
        <w:rPr>
          <w:lang w:val="sr-Latn-CS"/>
        </w:rPr>
        <w:t>na</w:t>
      </w:r>
      <w:r w:rsidR="00456A20">
        <w:rPr>
          <w:lang w:val="sr-Latn-CS"/>
        </w:rPr>
        <w:t xml:space="preserve"> 24 časa dnevno, 7 dana u nedelji. Vreme kada </w:t>
      </w:r>
      <w:r>
        <w:rPr>
          <w:lang w:val="sr-Latn-CS"/>
        </w:rPr>
        <w:t>veb aplikacija</w:t>
      </w:r>
      <w:r w:rsidR="00456A20">
        <w:rPr>
          <w:lang w:val="sr-Latn-CS"/>
        </w:rPr>
        <w:t xml:space="preserve"> nije dostup</w:t>
      </w:r>
      <w:r>
        <w:rPr>
          <w:lang w:val="sr-Latn-CS"/>
        </w:rPr>
        <w:t>na</w:t>
      </w:r>
      <w:r w:rsidR="00456A20">
        <w:rPr>
          <w:lang w:val="sr-Latn-CS"/>
        </w:rPr>
        <w:t xml:space="preserve"> ne sme da pređe 10%.</w:t>
      </w:r>
    </w:p>
    <w:p w14:paraId="5D2D7A0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34AE4DC8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1DEACE32" w14:textId="77777777" w:rsidR="00834900" w:rsidRPr="003372D3" w:rsidRDefault="00834900" w:rsidP="00834900">
      <w:pPr>
        <w:pStyle w:val="Heading2"/>
        <w:rPr>
          <w:lang w:val="sr-Latn-CS"/>
        </w:rPr>
      </w:pPr>
      <w:bookmarkStart w:id="25" w:name="_Toc163018920"/>
      <w:r>
        <w:rPr>
          <w:lang w:val="sr-Latn-CS"/>
        </w:rPr>
        <w:t>Performanse</w:t>
      </w:r>
      <w:bookmarkEnd w:id="25"/>
    </w:p>
    <w:p w14:paraId="53F51427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7C12FAA6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7F26B460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5C6455">
        <w:rPr>
          <w:lang w:val="sr-Latn-CS"/>
        </w:rPr>
        <w:t xml:space="preserve"> veb aplikaciji.</w:t>
      </w:r>
    </w:p>
    <w:p w14:paraId="0AE2D3AB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3ADF0649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1900FD15" w14:textId="77777777" w:rsidR="00834900" w:rsidRPr="003372D3" w:rsidRDefault="00E41E1D" w:rsidP="00E41E1D">
      <w:pPr>
        <w:pStyle w:val="Heading2"/>
        <w:rPr>
          <w:lang w:val="sr-Latn-CS"/>
        </w:rPr>
      </w:pPr>
      <w:bookmarkStart w:id="26" w:name="_Toc163018921"/>
      <w:r>
        <w:rPr>
          <w:lang w:val="sr-Latn-CS"/>
        </w:rPr>
        <w:t>Podrška i održavanje</w:t>
      </w:r>
      <w:bookmarkEnd w:id="26"/>
    </w:p>
    <w:p w14:paraId="55F9CAF2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6AEB8838" w14:textId="77777777" w:rsidR="00114E2C" w:rsidRDefault="005C6455" w:rsidP="00114E2C">
      <w:pPr>
        <w:pStyle w:val="BodyText"/>
        <w:rPr>
          <w:lang w:val="sr-Latn-CS"/>
        </w:rPr>
      </w:pPr>
      <w:r>
        <w:rPr>
          <w:lang w:val="sr-Latn-CS"/>
        </w:rPr>
        <w:t>GIFTAPP veb aplikacija</w:t>
      </w:r>
      <w:r w:rsidR="00114E2C">
        <w:rPr>
          <w:lang w:val="sr-Latn-CS"/>
        </w:rPr>
        <w:t xml:space="preserve"> ne zahteva posebnu podršku i održavanje.</w:t>
      </w:r>
    </w:p>
    <w:p w14:paraId="68D5B22B" w14:textId="77777777" w:rsidR="00834900" w:rsidRPr="003372D3" w:rsidRDefault="00834900" w:rsidP="00E41E1D">
      <w:pPr>
        <w:pStyle w:val="Heading2"/>
        <w:rPr>
          <w:lang w:val="sr-Latn-CS"/>
        </w:rPr>
      </w:pPr>
      <w:bookmarkStart w:id="27" w:name="_Toc163018922"/>
      <w:r>
        <w:rPr>
          <w:lang w:val="sr-Latn-CS"/>
        </w:rPr>
        <w:lastRenderedPageBreak/>
        <w:t>Ograničenja</w:t>
      </w:r>
      <w:bookmarkEnd w:id="27"/>
    </w:p>
    <w:p w14:paraId="69211620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355AC927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76E3BCD9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19D0CF50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7AADFAEA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7F7FCE74" w14:textId="1201B046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5C6455">
        <w:rPr>
          <w:lang w:val="sr-Latn-CS"/>
        </w:rPr>
        <w:t>GIFTAPP veb aplikacije</w:t>
      </w:r>
      <w:r>
        <w:rPr>
          <w:lang w:val="sr-Latn-CS"/>
        </w:rPr>
        <w:t xml:space="preserve">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</w:t>
      </w:r>
      <w:r w:rsidR="00493A34">
        <w:rPr>
          <w:lang w:val="sr-Latn-CS"/>
        </w:rPr>
        <w:t xml:space="preserve"> i Google Chrome.</w:t>
      </w:r>
    </w:p>
    <w:sectPr w:rsidR="00834900" w:rsidRPr="00397DD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8011E" w14:textId="77777777" w:rsidR="00A62EDE" w:rsidRDefault="00A62EDE">
      <w:r>
        <w:separator/>
      </w:r>
    </w:p>
  </w:endnote>
  <w:endnote w:type="continuationSeparator" w:id="0">
    <w:p w14:paraId="118F10E0" w14:textId="77777777" w:rsidR="00A62EDE" w:rsidRDefault="00A6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38BF1" w14:textId="77777777" w:rsidR="001B53D7" w:rsidRDefault="001B53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CC53EC" w14:textId="77777777" w:rsidR="001B53D7" w:rsidRDefault="001B53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1B53D7" w:rsidRPr="003372D3" w14:paraId="18B08FA5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F75C0C9" w14:textId="77777777" w:rsidR="001B53D7" w:rsidRPr="003372D3" w:rsidRDefault="001B53D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2371BA36" w14:textId="7A9BEA3E" w:rsidR="001B53D7" w:rsidRPr="003372D3" w:rsidRDefault="001B53D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BLOOM, 202</w:t>
          </w:r>
          <w:r w:rsidR="00735CDE">
            <w:rPr>
              <w:lang w:val="sr-Latn-CS"/>
            </w:rPr>
            <w:t>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5D015F44" w14:textId="77777777" w:rsidR="001B53D7" w:rsidRPr="003372D3" w:rsidRDefault="001B53D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48835B8C" w14:textId="77777777" w:rsidR="001B53D7" w:rsidRPr="003372D3" w:rsidRDefault="001B53D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A6411" w14:textId="77777777" w:rsidR="001B53D7" w:rsidRDefault="001B5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77027" w14:textId="77777777" w:rsidR="00A62EDE" w:rsidRDefault="00A62EDE">
      <w:r>
        <w:separator/>
      </w:r>
    </w:p>
  </w:footnote>
  <w:footnote w:type="continuationSeparator" w:id="0">
    <w:p w14:paraId="0637A29E" w14:textId="77777777" w:rsidR="00A62EDE" w:rsidRDefault="00A62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4FD8E" w14:textId="77777777" w:rsidR="001B53D7" w:rsidRDefault="001B53D7">
    <w:pPr>
      <w:rPr>
        <w:sz w:val="24"/>
      </w:rPr>
    </w:pPr>
  </w:p>
  <w:p w14:paraId="6DA019C8" w14:textId="77777777" w:rsidR="001B53D7" w:rsidRDefault="001B53D7">
    <w:pPr>
      <w:pBdr>
        <w:top w:val="single" w:sz="6" w:space="1" w:color="auto"/>
      </w:pBdr>
      <w:rPr>
        <w:sz w:val="24"/>
      </w:rPr>
    </w:pPr>
  </w:p>
  <w:p w14:paraId="320A0EC2" w14:textId="77777777" w:rsidR="001B53D7" w:rsidRDefault="001B53D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sz w:val="24"/>
        <w:szCs w:val="24"/>
        <w:u w:val="single"/>
      </w:rPr>
      <w:t>©</w:t>
    </w:r>
    <w:r w:rsidRPr="00626B87">
      <w:rPr>
        <w:sz w:val="24"/>
        <w:szCs w:val="24"/>
        <w:u w:val="single"/>
      </w:rPr>
      <w:t>BLOOM</w:t>
    </w:r>
  </w:p>
  <w:p w14:paraId="46E5011E" w14:textId="77777777" w:rsidR="001B53D7" w:rsidRDefault="001B53D7">
    <w:pPr>
      <w:pBdr>
        <w:bottom w:val="single" w:sz="6" w:space="1" w:color="auto"/>
      </w:pBdr>
      <w:jc w:val="right"/>
      <w:rPr>
        <w:sz w:val="24"/>
      </w:rPr>
    </w:pPr>
  </w:p>
  <w:p w14:paraId="5A68B12A" w14:textId="77777777" w:rsidR="001B53D7" w:rsidRDefault="001B5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53D7" w:rsidRPr="003372D3" w14:paraId="55603499" w14:textId="77777777">
      <w:tc>
        <w:tcPr>
          <w:tcW w:w="6379" w:type="dxa"/>
        </w:tcPr>
        <w:p w14:paraId="38DB0FAF" w14:textId="77777777" w:rsidR="001B53D7" w:rsidRPr="003372D3" w:rsidRDefault="001B53D7">
          <w:pPr>
            <w:rPr>
              <w:lang w:val="sr-Latn-CS"/>
            </w:rPr>
          </w:pPr>
          <w:r>
            <w:rPr>
              <w:lang w:val="sr-Latn-CS"/>
            </w:rPr>
            <w:t>GIFTAPP</w:t>
          </w:r>
        </w:p>
      </w:tc>
      <w:tc>
        <w:tcPr>
          <w:tcW w:w="3179" w:type="dxa"/>
        </w:tcPr>
        <w:p w14:paraId="46F58E48" w14:textId="77777777" w:rsidR="001B53D7" w:rsidRPr="003372D3" w:rsidRDefault="001B53D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1B53D7" w:rsidRPr="003372D3" w14:paraId="021406FC" w14:textId="77777777">
      <w:tc>
        <w:tcPr>
          <w:tcW w:w="6379" w:type="dxa"/>
        </w:tcPr>
        <w:p w14:paraId="66CEC69E" w14:textId="77777777" w:rsidR="001B53D7" w:rsidRPr="003372D3" w:rsidRDefault="001B53D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25A690F6" w14:textId="298D95F0" w:rsidR="001B53D7" w:rsidRPr="003372D3" w:rsidRDefault="001B53D7">
          <w:pPr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 xml:space="preserve">Datum:  </w:t>
          </w:r>
          <w:r w:rsidR="00735CDE">
            <w:rPr>
              <w:lang w:val="sr-Latn-CS"/>
            </w:rPr>
            <w:t>19</w:t>
          </w:r>
          <w:r>
            <w:rPr>
              <w:lang w:val="sr-Latn-CS"/>
            </w:rPr>
            <w:t>.11.202</w:t>
          </w:r>
          <w:r w:rsidR="00735CDE">
            <w:rPr>
              <w:lang w:val="sr-Latn-CS"/>
            </w:rPr>
            <w:t>4</w:t>
          </w:r>
          <w:r>
            <w:rPr>
              <w:lang w:val="sr-Latn-CS"/>
            </w:rPr>
            <w:t>.</w:t>
          </w:r>
          <w:r w:rsidRPr="003372D3">
            <w:rPr>
              <w:lang w:val="sr-Latn-CS"/>
            </w:rPr>
            <w:t xml:space="preserve"> god.</w:t>
          </w:r>
        </w:p>
      </w:tc>
    </w:tr>
    <w:tr w:rsidR="001B53D7" w:rsidRPr="003372D3" w14:paraId="5F9818D1" w14:textId="77777777">
      <w:tc>
        <w:tcPr>
          <w:tcW w:w="9558" w:type="dxa"/>
          <w:gridSpan w:val="2"/>
        </w:tcPr>
        <w:p w14:paraId="555CAE50" w14:textId="77777777" w:rsidR="001B53D7" w:rsidRPr="003372D3" w:rsidRDefault="001B53D7">
          <w:pPr>
            <w:rPr>
              <w:lang w:val="sr-Latn-CS"/>
            </w:rPr>
          </w:pPr>
          <w:r>
            <w:rPr>
              <w:lang w:val="sr-Latn-CS"/>
            </w:rPr>
            <w:t>BLOOM</w:t>
          </w:r>
          <w:r w:rsidRPr="003372D3">
            <w:rPr>
              <w:lang w:val="sr-Latn-CS"/>
            </w:rPr>
            <w:t>-</w:t>
          </w:r>
          <w:r>
            <w:rPr>
              <w:lang w:val="sr-Latn-CS"/>
            </w:rPr>
            <w:t>GIFTAPP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68FCEE07" w14:textId="77777777" w:rsidR="001B53D7" w:rsidRPr="003372D3" w:rsidRDefault="001B53D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E5CFE" w14:textId="77777777" w:rsidR="001B53D7" w:rsidRDefault="001B5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894A6A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CBD43C6"/>
    <w:multiLevelType w:val="hybridMultilevel"/>
    <w:tmpl w:val="F7EA61CC"/>
    <w:lvl w:ilvl="0" w:tplc="7B68EB06">
      <w:start w:val="1"/>
      <w:numFmt w:val="decimal"/>
      <w:lvlText w:val="%1."/>
      <w:lvlJc w:val="left"/>
      <w:pPr>
        <w:ind w:left="1080" w:hanging="360"/>
      </w:pPr>
    </w:lvl>
    <w:lvl w:ilvl="1" w:tplc="181A0019">
      <w:start w:val="1"/>
      <w:numFmt w:val="lowerLetter"/>
      <w:lvlText w:val="%2."/>
      <w:lvlJc w:val="left"/>
      <w:pPr>
        <w:ind w:left="1800" w:hanging="360"/>
      </w:pPr>
    </w:lvl>
    <w:lvl w:ilvl="2" w:tplc="181A001B">
      <w:start w:val="1"/>
      <w:numFmt w:val="lowerRoman"/>
      <w:lvlText w:val="%3."/>
      <w:lvlJc w:val="right"/>
      <w:pPr>
        <w:ind w:left="2520" w:hanging="180"/>
      </w:pPr>
    </w:lvl>
    <w:lvl w:ilvl="3" w:tplc="181A000F">
      <w:start w:val="1"/>
      <w:numFmt w:val="decimal"/>
      <w:lvlText w:val="%4."/>
      <w:lvlJc w:val="left"/>
      <w:pPr>
        <w:ind w:left="3240" w:hanging="360"/>
      </w:pPr>
    </w:lvl>
    <w:lvl w:ilvl="4" w:tplc="181A0019">
      <w:start w:val="1"/>
      <w:numFmt w:val="lowerLetter"/>
      <w:lvlText w:val="%5."/>
      <w:lvlJc w:val="left"/>
      <w:pPr>
        <w:ind w:left="3960" w:hanging="360"/>
      </w:pPr>
    </w:lvl>
    <w:lvl w:ilvl="5" w:tplc="181A001B">
      <w:start w:val="1"/>
      <w:numFmt w:val="lowerRoman"/>
      <w:lvlText w:val="%6."/>
      <w:lvlJc w:val="right"/>
      <w:pPr>
        <w:ind w:left="4680" w:hanging="180"/>
      </w:pPr>
    </w:lvl>
    <w:lvl w:ilvl="6" w:tplc="181A000F">
      <w:start w:val="1"/>
      <w:numFmt w:val="decimal"/>
      <w:lvlText w:val="%7."/>
      <w:lvlJc w:val="left"/>
      <w:pPr>
        <w:ind w:left="5400" w:hanging="360"/>
      </w:pPr>
    </w:lvl>
    <w:lvl w:ilvl="7" w:tplc="181A0019">
      <w:start w:val="1"/>
      <w:numFmt w:val="lowerLetter"/>
      <w:lvlText w:val="%8."/>
      <w:lvlJc w:val="left"/>
      <w:pPr>
        <w:ind w:left="6120" w:hanging="360"/>
      </w:pPr>
    </w:lvl>
    <w:lvl w:ilvl="8" w:tplc="181A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3E6CD7"/>
    <w:multiLevelType w:val="hybridMultilevel"/>
    <w:tmpl w:val="34D64CC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1E213D6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</w:lvl>
    <w:lvl w:ilvl="1" w:tplc="181A0019">
      <w:start w:val="1"/>
      <w:numFmt w:val="lowerLetter"/>
      <w:lvlText w:val="%2."/>
      <w:lvlJc w:val="left"/>
      <w:pPr>
        <w:ind w:left="2160" w:hanging="360"/>
      </w:pPr>
    </w:lvl>
    <w:lvl w:ilvl="2" w:tplc="181A001B">
      <w:start w:val="1"/>
      <w:numFmt w:val="lowerRoman"/>
      <w:lvlText w:val="%3."/>
      <w:lvlJc w:val="right"/>
      <w:pPr>
        <w:ind w:left="2880" w:hanging="180"/>
      </w:pPr>
    </w:lvl>
    <w:lvl w:ilvl="3" w:tplc="181A000F">
      <w:start w:val="1"/>
      <w:numFmt w:val="decimal"/>
      <w:lvlText w:val="%4."/>
      <w:lvlJc w:val="left"/>
      <w:pPr>
        <w:ind w:left="3600" w:hanging="360"/>
      </w:pPr>
    </w:lvl>
    <w:lvl w:ilvl="4" w:tplc="181A0019">
      <w:start w:val="1"/>
      <w:numFmt w:val="lowerLetter"/>
      <w:lvlText w:val="%5."/>
      <w:lvlJc w:val="left"/>
      <w:pPr>
        <w:ind w:left="4320" w:hanging="360"/>
      </w:pPr>
    </w:lvl>
    <w:lvl w:ilvl="5" w:tplc="181A001B">
      <w:start w:val="1"/>
      <w:numFmt w:val="lowerRoman"/>
      <w:lvlText w:val="%6."/>
      <w:lvlJc w:val="right"/>
      <w:pPr>
        <w:ind w:left="5040" w:hanging="180"/>
      </w:pPr>
    </w:lvl>
    <w:lvl w:ilvl="6" w:tplc="181A000F">
      <w:start w:val="1"/>
      <w:numFmt w:val="decimal"/>
      <w:lvlText w:val="%7."/>
      <w:lvlJc w:val="left"/>
      <w:pPr>
        <w:ind w:left="5760" w:hanging="360"/>
      </w:pPr>
    </w:lvl>
    <w:lvl w:ilvl="7" w:tplc="181A0019">
      <w:start w:val="1"/>
      <w:numFmt w:val="lowerLetter"/>
      <w:lvlText w:val="%8."/>
      <w:lvlJc w:val="left"/>
      <w:pPr>
        <w:ind w:left="6480" w:hanging="360"/>
      </w:pPr>
    </w:lvl>
    <w:lvl w:ilvl="8" w:tplc="181A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A0227AE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</w:lvl>
    <w:lvl w:ilvl="1" w:tplc="181A0019">
      <w:start w:val="1"/>
      <w:numFmt w:val="lowerLetter"/>
      <w:lvlText w:val="%2."/>
      <w:lvlJc w:val="left"/>
      <w:pPr>
        <w:ind w:left="2160" w:hanging="360"/>
      </w:pPr>
    </w:lvl>
    <w:lvl w:ilvl="2" w:tplc="181A001B">
      <w:start w:val="1"/>
      <w:numFmt w:val="lowerRoman"/>
      <w:lvlText w:val="%3."/>
      <w:lvlJc w:val="right"/>
      <w:pPr>
        <w:ind w:left="2880" w:hanging="180"/>
      </w:pPr>
    </w:lvl>
    <w:lvl w:ilvl="3" w:tplc="181A000F">
      <w:start w:val="1"/>
      <w:numFmt w:val="decimal"/>
      <w:lvlText w:val="%4."/>
      <w:lvlJc w:val="left"/>
      <w:pPr>
        <w:ind w:left="3600" w:hanging="360"/>
      </w:pPr>
    </w:lvl>
    <w:lvl w:ilvl="4" w:tplc="181A0019">
      <w:start w:val="1"/>
      <w:numFmt w:val="lowerLetter"/>
      <w:lvlText w:val="%5."/>
      <w:lvlJc w:val="left"/>
      <w:pPr>
        <w:ind w:left="4320" w:hanging="360"/>
      </w:pPr>
    </w:lvl>
    <w:lvl w:ilvl="5" w:tplc="181A001B">
      <w:start w:val="1"/>
      <w:numFmt w:val="lowerRoman"/>
      <w:lvlText w:val="%6."/>
      <w:lvlJc w:val="right"/>
      <w:pPr>
        <w:ind w:left="5040" w:hanging="180"/>
      </w:pPr>
    </w:lvl>
    <w:lvl w:ilvl="6" w:tplc="181A000F">
      <w:start w:val="1"/>
      <w:numFmt w:val="decimal"/>
      <w:lvlText w:val="%7."/>
      <w:lvlJc w:val="left"/>
      <w:pPr>
        <w:ind w:left="5760" w:hanging="360"/>
      </w:pPr>
    </w:lvl>
    <w:lvl w:ilvl="7" w:tplc="181A0019">
      <w:start w:val="1"/>
      <w:numFmt w:val="lowerLetter"/>
      <w:lvlText w:val="%8."/>
      <w:lvlJc w:val="left"/>
      <w:pPr>
        <w:ind w:left="6480" w:hanging="360"/>
      </w:pPr>
    </w:lvl>
    <w:lvl w:ilvl="8" w:tplc="181A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6CE1FD9"/>
    <w:multiLevelType w:val="hybridMultilevel"/>
    <w:tmpl w:val="02F27EAC"/>
    <w:lvl w:ilvl="0" w:tplc="5FA81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710F1"/>
    <w:multiLevelType w:val="hybridMultilevel"/>
    <w:tmpl w:val="34D64CC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FCA3870"/>
    <w:multiLevelType w:val="hybridMultilevel"/>
    <w:tmpl w:val="5644E194"/>
    <w:lvl w:ilvl="0" w:tplc="89ECCA86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b w:val="0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</w:lvl>
  </w:abstractNum>
  <w:abstractNum w:abstractNumId="2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1130699"/>
    <w:multiLevelType w:val="hybridMultilevel"/>
    <w:tmpl w:val="34D64CC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4AE45CE"/>
    <w:multiLevelType w:val="hybridMultilevel"/>
    <w:tmpl w:val="914EC06C"/>
    <w:lvl w:ilvl="0" w:tplc="A252B970">
      <w:start w:val="1"/>
      <w:numFmt w:val="decimal"/>
      <w:lvlText w:val="%1."/>
      <w:lvlJc w:val="left"/>
      <w:pPr>
        <w:ind w:left="1440" w:hanging="360"/>
      </w:pPr>
    </w:lvl>
    <w:lvl w:ilvl="1" w:tplc="181A0019">
      <w:start w:val="1"/>
      <w:numFmt w:val="lowerLetter"/>
      <w:lvlText w:val="%2."/>
      <w:lvlJc w:val="left"/>
      <w:pPr>
        <w:ind w:left="2160" w:hanging="360"/>
      </w:pPr>
    </w:lvl>
    <w:lvl w:ilvl="2" w:tplc="181A001B">
      <w:start w:val="1"/>
      <w:numFmt w:val="lowerRoman"/>
      <w:lvlText w:val="%3."/>
      <w:lvlJc w:val="right"/>
      <w:pPr>
        <w:ind w:left="2880" w:hanging="180"/>
      </w:pPr>
    </w:lvl>
    <w:lvl w:ilvl="3" w:tplc="181A000F">
      <w:start w:val="1"/>
      <w:numFmt w:val="decimal"/>
      <w:lvlText w:val="%4."/>
      <w:lvlJc w:val="left"/>
      <w:pPr>
        <w:ind w:left="3600" w:hanging="360"/>
      </w:pPr>
    </w:lvl>
    <w:lvl w:ilvl="4" w:tplc="181A0019">
      <w:start w:val="1"/>
      <w:numFmt w:val="lowerLetter"/>
      <w:lvlText w:val="%5."/>
      <w:lvlJc w:val="left"/>
      <w:pPr>
        <w:ind w:left="4320" w:hanging="360"/>
      </w:pPr>
    </w:lvl>
    <w:lvl w:ilvl="5" w:tplc="181A001B">
      <w:start w:val="1"/>
      <w:numFmt w:val="lowerRoman"/>
      <w:lvlText w:val="%6."/>
      <w:lvlJc w:val="right"/>
      <w:pPr>
        <w:ind w:left="5040" w:hanging="180"/>
      </w:pPr>
    </w:lvl>
    <w:lvl w:ilvl="6" w:tplc="181A000F">
      <w:start w:val="1"/>
      <w:numFmt w:val="decimal"/>
      <w:lvlText w:val="%7."/>
      <w:lvlJc w:val="left"/>
      <w:pPr>
        <w:ind w:left="5760" w:hanging="360"/>
      </w:pPr>
    </w:lvl>
    <w:lvl w:ilvl="7" w:tplc="181A0019">
      <w:start w:val="1"/>
      <w:numFmt w:val="lowerLetter"/>
      <w:lvlText w:val="%8."/>
      <w:lvlJc w:val="left"/>
      <w:pPr>
        <w:ind w:left="6480" w:hanging="360"/>
      </w:pPr>
    </w:lvl>
    <w:lvl w:ilvl="8" w:tplc="181A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E77147D"/>
    <w:multiLevelType w:val="hybridMultilevel"/>
    <w:tmpl w:val="E7F8950A"/>
    <w:lvl w:ilvl="0" w:tplc="0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0" w15:restartNumberingAfterBreak="0">
    <w:nsid w:val="7F9B314C"/>
    <w:multiLevelType w:val="hybridMultilevel"/>
    <w:tmpl w:val="CC28974E"/>
    <w:lvl w:ilvl="0" w:tplc="5DE49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6549074">
    <w:abstractNumId w:val="29"/>
  </w:num>
  <w:num w:numId="2" w16cid:durableId="36397214">
    <w:abstractNumId w:val="28"/>
  </w:num>
  <w:num w:numId="3" w16cid:durableId="1234244669">
    <w:abstractNumId w:val="4"/>
  </w:num>
  <w:num w:numId="4" w16cid:durableId="1035227796">
    <w:abstractNumId w:val="14"/>
  </w:num>
  <w:num w:numId="5" w16cid:durableId="1332216411">
    <w:abstractNumId w:val="19"/>
  </w:num>
  <w:num w:numId="6" w16cid:durableId="2127579778">
    <w:abstractNumId w:val="5"/>
  </w:num>
  <w:num w:numId="7" w16cid:durableId="1929464311">
    <w:abstractNumId w:val="13"/>
  </w:num>
  <w:num w:numId="8" w16cid:durableId="4939263">
    <w:abstractNumId w:val="18"/>
  </w:num>
  <w:num w:numId="9" w16cid:durableId="1872036367">
    <w:abstractNumId w:val="22"/>
  </w:num>
  <w:num w:numId="10" w16cid:durableId="228073381">
    <w:abstractNumId w:val="11"/>
  </w:num>
  <w:num w:numId="11" w16cid:durableId="2081832458">
    <w:abstractNumId w:val="0"/>
  </w:num>
  <w:num w:numId="12" w16cid:durableId="1787503934">
    <w:abstractNumId w:val="6"/>
  </w:num>
  <w:num w:numId="13" w16cid:durableId="262957259">
    <w:abstractNumId w:val="24"/>
  </w:num>
  <w:num w:numId="14" w16cid:durableId="192546860">
    <w:abstractNumId w:val="2"/>
  </w:num>
  <w:num w:numId="15" w16cid:durableId="1687440715">
    <w:abstractNumId w:val="26"/>
  </w:num>
  <w:num w:numId="16" w16cid:durableId="211121192">
    <w:abstractNumId w:val="23"/>
  </w:num>
  <w:num w:numId="17" w16cid:durableId="163597645">
    <w:abstractNumId w:val="16"/>
  </w:num>
  <w:num w:numId="18" w16cid:durableId="1847817102">
    <w:abstractNumId w:val="3"/>
  </w:num>
  <w:num w:numId="19" w16cid:durableId="1977711903">
    <w:abstractNumId w:val="10"/>
  </w:num>
  <w:num w:numId="20" w16cid:durableId="1357806193">
    <w:abstractNumId w:val="12"/>
  </w:num>
  <w:num w:numId="21" w16cid:durableId="1205603855">
    <w:abstractNumId w:val="20"/>
  </w:num>
  <w:num w:numId="22" w16cid:durableId="17057900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397606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142166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340768">
    <w:abstractNumId w:val="17"/>
  </w:num>
  <w:num w:numId="26" w16cid:durableId="16095852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11176750">
    <w:abstractNumId w:val="1"/>
  </w:num>
  <w:num w:numId="28" w16cid:durableId="393046834">
    <w:abstractNumId w:val="27"/>
  </w:num>
  <w:num w:numId="29" w16cid:durableId="333144000">
    <w:abstractNumId w:val="30"/>
  </w:num>
  <w:num w:numId="30" w16cid:durableId="14194005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29673514">
    <w:abstractNumId w:val="8"/>
  </w:num>
  <w:num w:numId="32" w16cid:durableId="460195042">
    <w:abstractNumId w:val="21"/>
  </w:num>
  <w:num w:numId="33" w16cid:durableId="11163723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366F2"/>
    <w:rsid w:val="00037080"/>
    <w:rsid w:val="0006338E"/>
    <w:rsid w:val="000759AD"/>
    <w:rsid w:val="00080F92"/>
    <w:rsid w:val="000817C9"/>
    <w:rsid w:val="00082A7C"/>
    <w:rsid w:val="00097F43"/>
    <w:rsid w:val="000B2C36"/>
    <w:rsid w:val="000F7FC0"/>
    <w:rsid w:val="00112218"/>
    <w:rsid w:val="00114E2C"/>
    <w:rsid w:val="0013157C"/>
    <w:rsid w:val="00132780"/>
    <w:rsid w:val="00135E7D"/>
    <w:rsid w:val="00143087"/>
    <w:rsid w:val="00150CC1"/>
    <w:rsid w:val="001517F6"/>
    <w:rsid w:val="00167FDF"/>
    <w:rsid w:val="001775B4"/>
    <w:rsid w:val="001807C8"/>
    <w:rsid w:val="00190105"/>
    <w:rsid w:val="001B2906"/>
    <w:rsid w:val="001B53D7"/>
    <w:rsid w:val="001C5F47"/>
    <w:rsid w:val="001D0890"/>
    <w:rsid w:val="001E5849"/>
    <w:rsid w:val="001F663F"/>
    <w:rsid w:val="001F7D36"/>
    <w:rsid w:val="0020422A"/>
    <w:rsid w:val="00206198"/>
    <w:rsid w:val="00206E1F"/>
    <w:rsid w:val="00211584"/>
    <w:rsid w:val="00225B05"/>
    <w:rsid w:val="00231B98"/>
    <w:rsid w:val="00234684"/>
    <w:rsid w:val="00243B40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E1608"/>
    <w:rsid w:val="002E7861"/>
    <w:rsid w:val="0030205B"/>
    <w:rsid w:val="003356F6"/>
    <w:rsid w:val="003372D3"/>
    <w:rsid w:val="00347321"/>
    <w:rsid w:val="00361326"/>
    <w:rsid w:val="00373231"/>
    <w:rsid w:val="003820FD"/>
    <w:rsid w:val="003860D3"/>
    <w:rsid w:val="0039103B"/>
    <w:rsid w:val="00392827"/>
    <w:rsid w:val="00393DE2"/>
    <w:rsid w:val="00397DD2"/>
    <w:rsid w:val="003A5E86"/>
    <w:rsid w:val="003A60C6"/>
    <w:rsid w:val="003B1702"/>
    <w:rsid w:val="003D60F1"/>
    <w:rsid w:val="00407EF3"/>
    <w:rsid w:val="00410F5F"/>
    <w:rsid w:val="00445A8C"/>
    <w:rsid w:val="004526F1"/>
    <w:rsid w:val="00456A20"/>
    <w:rsid w:val="00460783"/>
    <w:rsid w:val="004724FC"/>
    <w:rsid w:val="00473B3E"/>
    <w:rsid w:val="004831AE"/>
    <w:rsid w:val="0049180B"/>
    <w:rsid w:val="00491CC1"/>
    <w:rsid w:val="004924F0"/>
    <w:rsid w:val="00493A34"/>
    <w:rsid w:val="004E0725"/>
    <w:rsid w:val="004E4574"/>
    <w:rsid w:val="004E6C9A"/>
    <w:rsid w:val="00500DA2"/>
    <w:rsid w:val="005613E4"/>
    <w:rsid w:val="00562041"/>
    <w:rsid w:val="00571FC4"/>
    <w:rsid w:val="005A3F8C"/>
    <w:rsid w:val="005B4961"/>
    <w:rsid w:val="005C333A"/>
    <w:rsid w:val="005C6455"/>
    <w:rsid w:val="005D021A"/>
    <w:rsid w:val="005D0928"/>
    <w:rsid w:val="005D4262"/>
    <w:rsid w:val="005E1391"/>
    <w:rsid w:val="00631C6F"/>
    <w:rsid w:val="0063291D"/>
    <w:rsid w:val="0063574A"/>
    <w:rsid w:val="00636FD3"/>
    <w:rsid w:val="00644A66"/>
    <w:rsid w:val="00660B84"/>
    <w:rsid w:val="00662CF6"/>
    <w:rsid w:val="00677488"/>
    <w:rsid w:val="00686570"/>
    <w:rsid w:val="0069445A"/>
    <w:rsid w:val="006C2F57"/>
    <w:rsid w:val="006D2FE2"/>
    <w:rsid w:val="006E5E1D"/>
    <w:rsid w:val="006F37E4"/>
    <w:rsid w:val="006F6CCA"/>
    <w:rsid w:val="00705464"/>
    <w:rsid w:val="007061AB"/>
    <w:rsid w:val="007107D8"/>
    <w:rsid w:val="00712834"/>
    <w:rsid w:val="00716C93"/>
    <w:rsid w:val="00732741"/>
    <w:rsid w:val="00735CDE"/>
    <w:rsid w:val="0074590A"/>
    <w:rsid w:val="00746B3A"/>
    <w:rsid w:val="00751D4E"/>
    <w:rsid w:val="00763367"/>
    <w:rsid w:val="00785A86"/>
    <w:rsid w:val="00786068"/>
    <w:rsid w:val="007904A9"/>
    <w:rsid w:val="00792D6C"/>
    <w:rsid w:val="0079569D"/>
    <w:rsid w:val="00796121"/>
    <w:rsid w:val="007A40D6"/>
    <w:rsid w:val="007C4972"/>
    <w:rsid w:val="007C4AAE"/>
    <w:rsid w:val="007C6B66"/>
    <w:rsid w:val="007E0B43"/>
    <w:rsid w:val="007F2216"/>
    <w:rsid w:val="00804367"/>
    <w:rsid w:val="00834900"/>
    <w:rsid w:val="0087715C"/>
    <w:rsid w:val="00877852"/>
    <w:rsid w:val="008831D2"/>
    <w:rsid w:val="00885A38"/>
    <w:rsid w:val="008B52C4"/>
    <w:rsid w:val="008C6D25"/>
    <w:rsid w:val="008D40CE"/>
    <w:rsid w:val="008F4ECF"/>
    <w:rsid w:val="009029D5"/>
    <w:rsid w:val="0090327F"/>
    <w:rsid w:val="009075F6"/>
    <w:rsid w:val="00917E2F"/>
    <w:rsid w:val="00930725"/>
    <w:rsid w:val="00932297"/>
    <w:rsid w:val="009458D3"/>
    <w:rsid w:val="00946092"/>
    <w:rsid w:val="00954A0C"/>
    <w:rsid w:val="0095579F"/>
    <w:rsid w:val="00957551"/>
    <w:rsid w:val="00962138"/>
    <w:rsid w:val="009662F3"/>
    <w:rsid w:val="00967902"/>
    <w:rsid w:val="00993F4C"/>
    <w:rsid w:val="009A291F"/>
    <w:rsid w:val="009B2233"/>
    <w:rsid w:val="009B3AA3"/>
    <w:rsid w:val="009B4AB3"/>
    <w:rsid w:val="009C3260"/>
    <w:rsid w:val="009D3F06"/>
    <w:rsid w:val="009D5ECD"/>
    <w:rsid w:val="009F2784"/>
    <w:rsid w:val="009F61E4"/>
    <w:rsid w:val="00A12200"/>
    <w:rsid w:val="00A15FEC"/>
    <w:rsid w:val="00A214E0"/>
    <w:rsid w:val="00A30514"/>
    <w:rsid w:val="00A55444"/>
    <w:rsid w:val="00A62A6D"/>
    <w:rsid w:val="00A62EDE"/>
    <w:rsid w:val="00A763B7"/>
    <w:rsid w:val="00A82910"/>
    <w:rsid w:val="00A8646C"/>
    <w:rsid w:val="00A87065"/>
    <w:rsid w:val="00AA4991"/>
    <w:rsid w:val="00AB730D"/>
    <w:rsid w:val="00AC1C1F"/>
    <w:rsid w:val="00AD0F0E"/>
    <w:rsid w:val="00AD17B6"/>
    <w:rsid w:val="00AE38C8"/>
    <w:rsid w:val="00AE66E3"/>
    <w:rsid w:val="00AF19B4"/>
    <w:rsid w:val="00AF6332"/>
    <w:rsid w:val="00AF6B06"/>
    <w:rsid w:val="00AF7F69"/>
    <w:rsid w:val="00B12DE0"/>
    <w:rsid w:val="00B325A8"/>
    <w:rsid w:val="00B3706D"/>
    <w:rsid w:val="00B40836"/>
    <w:rsid w:val="00B42538"/>
    <w:rsid w:val="00B46D71"/>
    <w:rsid w:val="00B62856"/>
    <w:rsid w:val="00B70376"/>
    <w:rsid w:val="00B70E18"/>
    <w:rsid w:val="00B849B5"/>
    <w:rsid w:val="00B93B67"/>
    <w:rsid w:val="00B947EE"/>
    <w:rsid w:val="00BA03E9"/>
    <w:rsid w:val="00BC0D10"/>
    <w:rsid w:val="00BC2229"/>
    <w:rsid w:val="00BC4506"/>
    <w:rsid w:val="00BC7A7D"/>
    <w:rsid w:val="00BD4613"/>
    <w:rsid w:val="00BD5927"/>
    <w:rsid w:val="00C032FC"/>
    <w:rsid w:val="00C206AF"/>
    <w:rsid w:val="00C24A8E"/>
    <w:rsid w:val="00C407B4"/>
    <w:rsid w:val="00C44BC7"/>
    <w:rsid w:val="00C503E4"/>
    <w:rsid w:val="00C549E0"/>
    <w:rsid w:val="00C64574"/>
    <w:rsid w:val="00C83DEF"/>
    <w:rsid w:val="00C9046D"/>
    <w:rsid w:val="00C92A15"/>
    <w:rsid w:val="00C92FC7"/>
    <w:rsid w:val="00CA58C5"/>
    <w:rsid w:val="00CA5E5F"/>
    <w:rsid w:val="00CA62F9"/>
    <w:rsid w:val="00CB17FD"/>
    <w:rsid w:val="00CF107D"/>
    <w:rsid w:val="00CF2AB8"/>
    <w:rsid w:val="00D00311"/>
    <w:rsid w:val="00D14007"/>
    <w:rsid w:val="00D17019"/>
    <w:rsid w:val="00D20F4E"/>
    <w:rsid w:val="00D21A8C"/>
    <w:rsid w:val="00D270AF"/>
    <w:rsid w:val="00D27246"/>
    <w:rsid w:val="00D402FD"/>
    <w:rsid w:val="00D44844"/>
    <w:rsid w:val="00D62AEA"/>
    <w:rsid w:val="00D67D2B"/>
    <w:rsid w:val="00D70B22"/>
    <w:rsid w:val="00D7252F"/>
    <w:rsid w:val="00D76796"/>
    <w:rsid w:val="00D77D96"/>
    <w:rsid w:val="00D83C2D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67361"/>
    <w:rsid w:val="00E934AD"/>
    <w:rsid w:val="00EA7A7F"/>
    <w:rsid w:val="00EB10DF"/>
    <w:rsid w:val="00ED1FFE"/>
    <w:rsid w:val="00ED34B4"/>
    <w:rsid w:val="00EE1083"/>
    <w:rsid w:val="00EE56F0"/>
    <w:rsid w:val="00F02B6F"/>
    <w:rsid w:val="00F06298"/>
    <w:rsid w:val="00F220C7"/>
    <w:rsid w:val="00F31591"/>
    <w:rsid w:val="00F6331E"/>
    <w:rsid w:val="00F6773B"/>
    <w:rsid w:val="00F70F8C"/>
    <w:rsid w:val="00F83CD8"/>
    <w:rsid w:val="00F8455A"/>
    <w:rsid w:val="00F93061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156DC"/>
  <w15:chartTrackingRefBased/>
  <w15:docId w15:val="{4F695D9A-5891-AD4D-8CD3-E30C4988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551"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basedOn w:val="DefaultParagraphFont"/>
    <w:link w:val="BodyText"/>
    <w:rsid w:val="00361326"/>
    <w:rPr>
      <w:lang w:val="en-US" w:eastAsia="sr-Latn-CS"/>
    </w:rPr>
  </w:style>
  <w:style w:type="paragraph" w:styleId="ListParagraph">
    <w:name w:val="List Paragraph"/>
    <w:basedOn w:val="Normal"/>
    <w:uiPriority w:val="34"/>
    <w:qFormat/>
    <w:rsid w:val="001B29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775B4"/>
    <w:rPr>
      <w:rFonts w:ascii="Arial" w:hAnsi="Arial" w:cs="Arial"/>
      <w:b/>
      <w:bCs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5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</TotalTime>
  <Pages>21</Pages>
  <Words>3357</Words>
  <Characters>19137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Amra Bulić</cp:lastModifiedBy>
  <cp:revision>2</cp:revision>
  <cp:lastPrinted>1899-12-31T23:00:00Z</cp:lastPrinted>
  <dcterms:created xsi:type="dcterms:W3CDTF">2024-11-20T22:24:00Z</dcterms:created>
  <dcterms:modified xsi:type="dcterms:W3CDTF">2024-11-20T22:24:00Z</dcterms:modified>
</cp:coreProperties>
</file>